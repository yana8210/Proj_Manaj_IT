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A8DC" w14:textId="77777777" w:rsidR="006C0B56" w:rsidRPr="00BB7888" w:rsidRDefault="006C0B56">
      <w:pPr>
        <w:rPr>
          <w:rFonts w:ascii="Verdana" w:hAnsi="Verdana"/>
          <w:lang w:val="en-US"/>
        </w:rPr>
      </w:pPr>
    </w:p>
    <w:p w14:paraId="652ACD65" w14:textId="77777777" w:rsidR="006C0B56" w:rsidRDefault="00BB7888">
      <w:pPr>
        <w:spacing w:after="120"/>
        <w:rPr>
          <w:rFonts w:ascii="Verdana" w:hAnsi="Verdana"/>
          <w:b/>
          <w:smallCaps/>
          <w:sz w:val="32"/>
          <w:szCs w:val="36"/>
        </w:rPr>
      </w:pPr>
      <w:r>
        <w:rPr>
          <w:rFonts w:ascii="Verdana" w:hAnsi="Verdana"/>
          <w:b/>
          <w:smallCaps/>
          <w:sz w:val="32"/>
          <w:szCs w:val="36"/>
        </w:rPr>
        <w:t xml:space="preserve">Сайт </w:t>
      </w:r>
      <w:r w:rsidRPr="00542C93">
        <w:rPr>
          <w:rFonts w:ascii="Verdana" w:hAnsi="Verdana"/>
          <w:b/>
          <w:smallCaps/>
          <w:sz w:val="32"/>
          <w:szCs w:val="36"/>
        </w:rPr>
        <w:t>-</w:t>
      </w:r>
      <w:r>
        <w:rPr>
          <w:rFonts w:ascii="Verdana" w:hAnsi="Verdana"/>
          <w:b/>
          <w:smallCaps/>
          <w:sz w:val="32"/>
          <w:szCs w:val="36"/>
        </w:rPr>
        <w:t xml:space="preserve"> портфолио</w:t>
      </w:r>
    </w:p>
    <w:p w14:paraId="361694DA" w14:textId="77777777" w:rsidR="006C0B56" w:rsidRDefault="006C0B56">
      <w:pPr>
        <w:pStyle w:val="1"/>
      </w:pPr>
      <w:r>
        <w:t>Техническое задание</w:t>
      </w:r>
    </w:p>
    <w:p w14:paraId="1B593E06" w14:textId="77777777" w:rsidR="006C0B56" w:rsidRDefault="006C0B56">
      <w:pPr>
        <w:spacing w:after="120"/>
        <w:rPr>
          <w:rFonts w:ascii="Verdana" w:hAnsi="Verdana"/>
          <w:b/>
          <w:smallCaps/>
          <w:sz w:val="24"/>
          <w:szCs w:val="24"/>
        </w:rPr>
      </w:pPr>
    </w:p>
    <w:p w14:paraId="49AD22F4" w14:textId="77777777" w:rsidR="006C0B56" w:rsidRDefault="006C0B56">
      <w:pPr>
        <w:rPr>
          <w:rFonts w:ascii="Verdana" w:hAnsi="Verdana"/>
        </w:rPr>
      </w:pPr>
    </w:p>
    <w:p w14:paraId="1222BC04" w14:textId="77777777" w:rsidR="006C0B56" w:rsidRPr="00125C64" w:rsidRDefault="006C0B56">
      <w:pPr>
        <w:rPr>
          <w:rFonts w:ascii="Verdana" w:hAnsi="Verdana"/>
        </w:rPr>
      </w:pPr>
    </w:p>
    <w:p w14:paraId="5993A2F8" w14:textId="77777777" w:rsidR="006C0B56" w:rsidRPr="00125C64" w:rsidRDefault="006C0B56">
      <w:pPr>
        <w:rPr>
          <w:rFonts w:ascii="Verdana" w:hAnsi="Verdana"/>
        </w:rPr>
      </w:pPr>
    </w:p>
    <w:p w14:paraId="0FDFE2CE" w14:textId="77777777" w:rsidR="006C0B56" w:rsidRPr="00125C64" w:rsidRDefault="006C0B56">
      <w:pPr>
        <w:rPr>
          <w:rFonts w:ascii="Verdana" w:hAnsi="Verdana"/>
        </w:rPr>
      </w:pPr>
    </w:p>
    <w:p w14:paraId="1B0CC318" w14:textId="77777777" w:rsidR="006C0B56" w:rsidRPr="00125C64" w:rsidRDefault="006C0B56">
      <w:pPr>
        <w:rPr>
          <w:rFonts w:ascii="Verdana" w:hAnsi="Verdana"/>
        </w:rPr>
      </w:pPr>
    </w:p>
    <w:p w14:paraId="53A5236B" w14:textId="77777777" w:rsidR="006C0B56" w:rsidRPr="00125C64" w:rsidRDefault="006C0B56">
      <w:pPr>
        <w:rPr>
          <w:rFonts w:ascii="Verdana" w:hAnsi="Verdana"/>
        </w:rPr>
      </w:pPr>
    </w:p>
    <w:p w14:paraId="014CA674" w14:textId="77777777" w:rsidR="006C0B56" w:rsidRPr="00125C64" w:rsidRDefault="006C0B56">
      <w:pPr>
        <w:rPr>
          <w:rFonts w:ascii="Verdana" w:hAnsi="Verdana"/>
        </w:rPr>
      </w:pPr>
    </w:p>
    <w:p w14:paraId="749A56CD" w14:textId="77777777" w:rsidR="006C0B56" w:rsidRPr="00125C64" w:rsidRDefault="006C0B56">
      <w:pPr>
        <w:rPr>
          <w:rFonts w:ascii="Verdana" w:hAnsi="Verdana"/>
        </w:rPr>
      </w:pPr>
    </w:p>
    <w:p w14:paraId="6000EC2F" w14:textId="77777777" w:rsidR="006C0B56" w:rsidRPr="00125C64" w:rsidRDefault="006C0B56">
      <w:pPr>
        <w:rPr>
          <w:rFonts w:ascii="Verdana" w:hAnsi="Verdana"/>
        </w:rPr>
      </w:pPr>
    </w:p>
    <w:p w14:paraId="1E71BA3E" w14:textId="77777777" w:rsidR="006C0B56" w:rsidRPr="00125C64" w:rsidRDefault="006C0B56">
      <w:pPr>
        <w:rPr>
          <w:rFonts w:ascii="Verdana" w:hAnsi="Verdana"/>
        </w:rPr>
      </w:pPr>
    </w:p>
    <w:p w14:paraId="0C0296F9" w14:textId="77777777" w:rsidR="006C0B56" w:rsidRPr="00125C64" w:rsidRDefault="006C0B56">
      <w:pPr>
        <w:rPr>
          <w:rFonts w:ascii="Verdana" w:hAnsi="Verdana"/>
        </w:rPr>
      </w:pPr>
    </w:p>
    <w:p w14:paraId="5A6675A5" w14:textId="77777777" w:rsidR="006C0B56" w:rsidRPr="00125C64" w:rsidRDefault="006C0B56">
      <w:pPr>
        <w:rPr>
          <w:rFonts w:ascii="Verdana" w:hAnsi="Verdana"/>
        </w:rPr>
      </w:pPr>
    </w:p>
    <w:p w14:paraId="27BC14B5" w14:textId="77777777" w:rsidR="006C0B56" w:rsidRPr="00125C64" w:rsidRDefault="006C0B56">
      <w:pPr>
        <w:rPr>
          <w:rFonts w:ascii="Verdana" w:hAnsi="Verdana"/>
        </w:rPr>
      </w:pPr>
    </w:p>
    <w:p w14:paraId="75732E74" w14:textId="77777777" w:rsidR="006C0B56" w:rsidRPr="00125C64" w:rsidRDefault="006C0B56">
      <w:pPr>
        <w:rPr>
          <w:rFonts w:ascii="Verdana" w:hAnsi="Verdana"/>
        </w:rPr>
      </w:pPr>
    </w:p>
    <w:p w14:paraId="5ECA1C03" w14:textId="77777777" w:rsidR="006C0B56" w:rsidRPr="00125C64" w:rsidRDefault="006C0B56">
      <w:pPr>
        <w:rPr>
          <w:rFonts w:ascii="Verdana" w:hAnsi="Verdana"/>
        </w:rPr>
      </w:pPr>
    </w:p>
    <w:p w14:paraId="0AA1934F" w14:textId="77777777" w:rsidR="006C0B56" w:rsidRPr="00125C64" w:rsidRDefault="006C0B56">
      <w:pPr>
        <w:rPr>
          <w:rFonts w:ascii="Verdana" w:hAnsi="Verdana"/>
        </w:rPr>
      </w:pPr>
    </w:p>
    <w:p w14:paraId="739CE69B" w14:textId="77777777" w:rsidR="006C0B56" w:rsidRPr="00125C64" w:rsidRDefault="006C0B56">
      <w:pPr>
        <w:rPr>
          <w:rFonts w:ascii="Verdana" w:hAnsi="Verdana"/>
        </w:rPr>
      </w:pPr>
    </w:p>
    <w:p w14:paraId="6547CF41" w14:textId="77777777" w:rsidR="006C0B56" w:rsidRPr="00125C64" w:rsidRDefault="006C0B56">
      <w:pPr>
        <w:rPr>
          <w:rFonts w:ascii="Verdana" w:hAnsi="Verdana"/>
        </w:rPr>
      </w:pPr>
    </w:p>
    <w:p w14:paraId="0EE6CFB3" w14:textId="77777777" w:rsidR="006C0B56" w:rsidRPr="00125C64" w:rsidRDefault="006C0B56">
      <w:pPr>
        <w:rPr>
          <w:rFonts w:ascii="Verdana" w:hAnsi="Verdana"/>
        </w:rPr>
      </w:pPr>
    </w:p>
    <w:p w14:paraId="47BACCC2" w14:textId="77777777" w:rsidR="006C0B56" w:rsidRPr="00125C64" w:rsidRDefault="006C0B56">
      <w:pPr>
        <w:rPr>
          <w:rFonts w:ascii="Verdana" w:hAnsi="Verdana"/>
        </w:rPr>
      </w:pPr>
    </w:p>
    <w:p w14:paraId="644E1A4C" w14:textId="77777777" w:rsidR="006C0B56" w:rsidRPr="00125C64" w:rsidRDefault="006C0B56">
      <w:pPr>
        <w:rPr>
          <w:rFonts w:ascii="Verdana" w:hAnsi="Verdana"/>
        </w:rPr>
      </w:pPr>
    </w:p>
    <w:p w14:paraId="2353BE10" w14:textId="77777777" w:rsidR="006C0B56" w:rsidRPr="00125C64" w:rsidRDefault="006C0B56">
      <w:pPr>
        <w:rPr>
          <w:rFonts w:ascii="Verdana" w:hAnsi="Verdana"/>
        </w:rPr>
      </w:pPr>
    </w:p>
    <w:p w14:paraId="5EAF273B" w14:textId="77777777" w:rsidR="006C0B56" w:rsidRPr="00125C64" w:rsidRDefault="006C0B56">
      <w:pPr>
        <w:rPr>
          <w:rFonts w:ascii="Verdana" w:hAnsi="Verdana"/>
        </w:rPr>
      </w:pPr>
    </w:p>
    <w:p w14:paraId="0080DDDA" w14:textId="77777777" w:rsidR="006C0B56" w:rsidRPr="00125C64" w:rsidRDefault="006C0B56">
      <w:pPr>
        <w:rPr>
          <w:rFonts w:ascii="Verdana" w:hAnsi="Verdana"/>
        </w:rPr>
      </w:pPr>
    </w:p>
    <w:p w14:paraId="6ACB9862" w14:textId="77777777" w:rsidR="006C0B56" w:rsidRPr="00125C64" w:rsidRDefault="006C0B56">
      <w:pPr>
        <w:rPr>
          <w:rFonts w:ascii="Verdana" w:hAnsi="Verdana"/>
        </w:rPr>
      </w:pPr>
    </w:p>
    <w:p w14:paraId="1FA1DD8B" w14:textId="77777777" w:rsidR="006C0B56" w:rsidRPr="00125C64" w:rsidRDefault="006C0B56">
      <w:pPr>
        <w:rPr>
          <w:rFonts w:ascii="Verdana" w:hAnsi="Verdana"/>
        </w:rPr>
      </w:pPr>
    </w:p>
    <w:p w14:paraId="1FBCD8C4" w14:textId="77777777" w:rsidR="006C0B56" w:rsidRPr="00125C64" w:rsidRDefault="006C0B56">
      <w:pPr>
        <w:rPr>
          <w:rFonts w:ascii="Verdana" w:hAnsi="Verdana"/>
        </w:rPr>
      </w:pPr>
    </w:p>
    <w:p w14:paraId="2AD4A4AE" w14:textId="77777777" w:rsidR="006C0B56" w:rsidRPr="00125C64" w:rsidRDefault="006C0B56">
      <w:pPr>
        <w:rPr>
          <w:rFonts w:ascii="Verdana" w:hAnsi="Verdana"/>
        </w:rPr>
      </w:pPr>
    </w:p>
    <w:p w14:paraId="3ABE7A02" w14:textId="77777777" w:rsidR="006C0B56" w:rsidRPr="00125C64" w:rsidRDefault="006C0B56">
      <w:pPr>
        <w:rPr>
          <w:rFonts w:ascii="Verdana" w:hAnsi="Verdana"/>
        </w:rPr>
      </w:pPr>
    </w:p>
    <w:p w14:paraId="385B6D8D" w14:textId="77777777" w:rsidR="006C0B56" w:rsidRPr="00125C64" w:rsidRDefault="006C0B56">
      <w:pPr>
        <w:rPr>
          <w:rFonts w:ascii="Verdana" w:hAnsi="Verdana"/>
        </w:rPr>
      </w:pPr>
    </w:p>
    <w:p w14:paraId="2686975C" w14:textId="77777777" w:rsidR="006C0B56" w:rsidRPr="00125C64" w:rsidRDefault="006C0B56">
      <w:pPr>
        <w:rPr>
          <w:rFonts w:ascii="Verdana" w:hAnsi="Verdana"/>
        </w:rPr>
      </w:pPr>
    </w:p>
    <w:p w14:paraId="146975CC" w14:textId="77777777" w:rsidR="006C0B56" w:rsidRPr="00125C64" w:rsidRDefault="006C0B56">
      <w:pPr>
        <w:rPr>
          <w:rFonts w:ascii="Verdana" w:hAnsi="Verdana"/>
        </w:rPr>
      </w:pPr>
    </w:p>
    <w:p w14:paraId="2CD8D0A1" w14:textId="77777777" w:rsidR="006C0B56" w:rsidRPr="00125C64" w:rsidRDefault="006C0B56">
      <w:pPr>
        <w:rPr>
          <w:rFonts w:ascii="Verdana" w:hAnsi="Verdana"/>
        </w:rPr>
      </w:pPr>
    </w:p>
    <w:p w14:paraId="14C868D6" w14:textId="77777777" w:rsidR="006C0B56" w:rsidRPr="00125C64" w:rsidRDefault="006C0B56">
      <w:pPr>
        <w:rPr>
          <w:rFonts w:ascii="Verdana" w:hAnsi="Verdana"/>
        </w:rPr>
      </w:pPr>
    </w:p>
    <w:p w14:paraId="676AA3FE" w14:textId="77777777" w:rsidR="006C0B56" w:rsidRPr="00125C64" w:rsidRDefault="006C0B56">
      <w:pPr>
        <w:rPr>
          <w:rFonts w:ascii="Verdana" w:hAnsi="Verdana"/>
        </w:rPr>
      </w:pPr>
    </w:p>
    <w:p w14:paraId="012247B4" w14:textId="77777777" w:rsidR="006C0B56" w:rsidRPr="00125C64" w:rsidRDefault="006C0B56">
      <w:pPr>
        <w:rPr>
          <w:rFonts w:ascii="Verdana" w:hAnsi="Verdana"/>
        </w:rPr>
      </w:pPr>
    </w:p>
    <w:p w14:paraId="1B25849B" w14:textId="77777777" w:rsidR="006C0B56" w:rsidRPr="00125C64" w:rsidRDefault="006C0B56">
      <w:pPr>
        <w:rPr>
          <w:rFonts w:ascii="Verdana" w:hAnsi="Verdana"/>
        </w:rPr>
      </w:pPr>
    </w:p>
    <w:p w14:paraId="095CFB57" w14:textId="77777777" w:rsidR="006C0B56" w:rsidRPr="00125C64" w:rsidRDefault="006C0B56">
      <w:pPr>
        <w:rPr>
          <w:rFonts w:ascii="Verdana" w:hAnsi="Verdana"/>
        </w:rPr>
      </w:pPr>
    </w:p>
    <w:p w14:paraId="4F22ED18" w14:textId="77777777" w:rsidR="006C0B56" w:rsidRPr="00125C64" w:rsidRDefault="006C0B56">
      <w:pPr>
        <w:rPr>
          <w:rFonts w:ascii="Verdana" w:hAnsi="Verdana"/>
        </w:rPr>
      </w:pPr>
    </w:p>
    <w:p w14:paraId="09EE818F" w14:textId="77777777" w:rsidR="006C0B56" w:rsidRPr="00125C64" w:rsidRDefault="006C0B56">
      <w:pPr>
        <w:rPr>
          <w:rFonts w:ascii="Verdana" w:hAnsi="Verdana"/>
        </w:rPr>
      </w:pPr>
    </w:p>
    <w:p w14:paraId="1DECFFDA" w14:textId="77777777" w:rsidR="006C0B56" w:rsidRPr="00125C64" w:rsidRDefault="006C0B56">
      <w:pPr>
        <w:rPr>
          <w:rFonts w:ascii="Verdana" w:hAnsi="Verdana"/>
        </w:rPr>
      </w:pPr>
    </w:p>
    <w:p w14:paraId="28200AD0" w14:textId="77777777" w:rsidR="006C0B56" w:rsidRPr="00125C64" w:rsidRDefault="006C0B56">
      <w:pPr>
        <w:rPr>
          <w:rFonts w:ascii="Verdana" w:hAnsi="Verdana"/>
        </w:rPr>
      </w:pPr>
    </w:p>
    <w:p w14:paraId="704BA560" w14:textId="77777777" w:rsidR="006C0B56" w:rsidRPr="00125C64" w:rsidRDefault="006C0B56">
      <w:pPr>
        <w:rPr>
          <w:rFonts w:ascii="Verdana" w:hAnsi="Verdana"/>
        </w:rPr>
      </w:pPr>
    </w:p>
    <w:p w14:paraId="21144F95" w14:textId="77777777" w:rsidR="006C0B56" w:rsidRPr="00125C64" w:rsidRDefault="006C0B56">
      <w:pPr>
        <w:rPr>
          <w:rFonts w:ascii="Verdana" w:hAnsi="Verdana"/>
        </w:rPr>
      </w:pPr>
    </w:p>
    <w:p w14:paraId="233DDCC6" w14:textId="77777777" w:rsidR="006C0B56" w:rsidRPr="00125C64" w:rsidRDefault="006C0B56">
      <w:pPr>
        <w:rPr>
          <w:rFonts w:ascii="Verdana" w:hAnsi="Verdana"/>
        </w:rPr>
      </w:pPr>
    </w:p>
    <w:p w14:paraId="174B6303" w14:textId="77777777" w:rsidR="006C0B56" w:rsidRPr="00125C64" w:rsidRDefault="006C0B56">
      <w:pPr>
        <w:rPr>
          <w:rFonts w:ascii="Verdana" w:hAnsi="Verdana"/>
        </w:rPr>
      </w:pPr>
    </w:p>
    <w:p w14:paraId="42221DB7" w14:textId="77777777" w:rsidR="006C0B56" w:rsidRPr="00125C64" w:rsidRDefault="006C0B56">
      <w:pPr>
        <w:rPr>
          <w:rFonts w:ascii="Verdana" w:hAnsi="Verdana"/>
        </w:rPr>
      </w:pPr>
    </w:p>
    <w:p w14:paraId="31DAD517" w14:textId="77777777" w:rsidR="006C0B56" w:rsidRDefault="006C0B56">
      <w:pPr>
        <w:jc w:val="center"/>
        <w:rPr>
          <w:rFonts w:ascii="Verdana" w:hAnsi="Verdana"/>
        </w:rPr>
      </w:pPr>
    </w:p>
    <w:p w14:paraId="332DA481" w14:textId="77777777" w:rsidR="00BB7888" w:rsidRDefault="00BB7888">
      <w:pPr>
        <w:jc w:val="center"/>
        <w:rPr>
          <w:rFonts w:ascii="Verdana" w:hAnsi="Verdana"/>
        </w:rPr>
      </w:pPr>
    </w:p>
    <w:p w14:paraId="790CB7D6" w14:textId="77777777" w:rsidR="00BB7888" w:rsidRDefault="00BB7888">
      <w:pPr>
        <w:jc w:val="center"/>
        <w:rPr>
          <w:rFonts w:ascii="Verdana" w:hAnsi="Verdana"/>
        </w:rPr>
      </w:pPr>
    </w:p>
    <w:p w14:paraId="77F577D0" w14:textId="77777777" w:rsidR="00BB7888" w:rsidRDefault="00BB7888">
      <w:pPr>
        <w:jc w:val="center"/>
        <w:rPr>
          <w:rFonts w:ascii="Verdana" w:hAnsi="Verdana"/>
        </w:rPr>
      </w:pPr>
    </w:p>
    <w:p w14:paraId="1F025622" w14:textId="77777777" w:rsidR="00BB7888" w:rsidRDefault="00BB7888">
      <w:pPr>
        <w:jc w:val="center"/>
        <w:rPr>
          <w:rFonts w:ascii="Verdana" w:hAnsi="Verdana"/>
        </w:rPr>
      </w:pPr>
    </w:p>
    <w:p w14:paraId="37AF1BA9" w14:textId="77777777" w:rsidR="00BB7888" w:rsidRDefault="00BB7888">
      <w:pPr>
        <w:jc w:val="center"/>
        <w:rPr>
          <w:rFonts w:ascii="Verdana" w:hAnsi="Verdana"/>
        </w:rPr>
      </w:pPr>
    </w:p>
    <w:p w14:paraId="53C4FCE8" w14:textId="77777777" w:rsidR="006C0B56" w:rsidRDefault="006C0B56">
      <w:p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Цель проекта</w:t>
      </w:r>
    </w:p>
    <w:p w14:paraId="47273A4E" w14:textId="77777777" w:rsidR="006C0B56" w:rsidRDefault="006C0B56">
      <w:pPr>
        <w:rPr>
          <w:rFonts w:ascii="Verdana" w:hAnsi="Verdana"/>
        </w:rPr>
      </w:pPr>
    </w:p>
    <w:p w14:paraId="46F49D00" w14:textId="77777777" w:rsidR="00BB7888" w:rsidRPr="00BB7888" w:rsidRDefault="006C0B56" w:rsidP="00BB7888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Целью данного проекта является разработка электронного </w:t>
      </w:r>
      <w:r w:rsidR="00BB7888">
        <w:rPr>
          <w:rFonts w:ascii="Verdana" w:hAnsi="Verdana" w:cs="Tahoma"/>
        </w:rPr>
        <w:t xml:space="preserve">портфолио </w:t>
      </w:r>
      <w:r w:rsidR="00BB7888" w:rsidRPr="00BB7888">
        <w:rPr>
          <w:rFonts w:ascii="Verdana" w:hAnsi="Verdana" w:cs="Tahoma"/>
        </w:rPr>
        <w:t xml:space="preserve">для </w:t>
      </w:r>
      <w:r w:rsidR="00BB7888">
        <w:rPr>
          <w:rFonts w:ascii="Verdana" w:hAnsi="Verdana" w:cs="Tahoma"/>
        </w:rPr>
        <w:t xml:space="preserve">его использования </w:t>
      </w:r>
      <w:r w:rsidR="00BB7888" w:rsidRPr="00BB7888">
        <w:rPr>
          <w:rFonts w:ascii="Verdana" w:hAnsi="Verdana" w:cs="Tahoma"/>
        </w:rPr>
        <w:t>в аттестации</w:t>
      </w:r>
      <w:r w:rsidR="00BB7888">
        <w:rPr>
          <w:rFonts w:ascii="Verdana" w:hAnsi="Verdana" w:cs="Tahoma"/>
        </w:rPr>
        <w:t xml:space="preserve"> и</w:t>
      </w:r>
      <w:r w:rsidR="00BB7888" w:rsidRPr="00BB7888">
        <w:rPr>
          <w:rFonts w:ascii="Verdana" w:hAnsi="Verdana" w:cs="Tahoma"/>
        </w:rPr>
        <w:t xml:space="preserve"> представлени</w:t>
      </w:r>
      <w:r w:rsidR="00BB7888">
        <w:rPr>
          <w:rFonts w:ascii="Verdana" w:hAnsi="Verdana" w:cs="Tahoma"/>
        </w:rPr>
        <w:t>и</w:t>
      </w:r>
      <w:r w:rsidR="00BB7888" w:rsidRPr="00BB7888">
        <w:rPr>
          <w:rFonts w:ascii="Verdana" w:hAnsi="Verdana" w:cs="Tahoma"/>
        </w:rPr>
        <w:t xml:space="preserve"> результатов</w:t>
      </w:r>
      <w:r w:rsidR="00BB7888">
        <w:rPr>
          <w:rFonts w:ascii="Verdana" w:hAnsi="Verdana" w:cs="Tahoma"/>
        </w:rPr>
        <w:t xml:space="preserve"> преподавателям.</w:t>
      </w:r>
    </w:p>
    <w:p w14:paraId="3137DA99" w14:textId="77777777" w:rsidR="006C0B56" w:rsidRDefault="006C0B56">
      <w:pPr>
        <w:ind w:left="425"/>
        <w:jc w:val="both"/>
        <w:rPr>
          <w:rFonts w:ascii="Verdana" w:hAnsi="Verdana" w:cs="Tahoma"/>
        </w:rPr>
      </w:pPr>
    </w:p>
    <w:p w14:paraId="46C9F201" w14:textId="77777777" w:rsidR="006C0B56" w:rsidRDefault="006C0B56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Сайт должен обеспечивать реализацию следующих функций:</w:t>
      </w:r>
    </w:p>
    <w:p w14:paraId="4C55E2B6" w14:textId="77777777" w:rsidR="006C0B56" w:rsidRDefault="006C0B56" w:rsidP="007719AC">
      <w:pPr>
        <w:jc w:val="both"/>
        <w:rPr>
          <w:rFonts w:ascii="Verdana" w:hAnsi="Verdana" w:cs="Tahoma"/>
          <w:bCs/>
        </w:rPr>
      </w:pPr>
    </w:p>
    <w:p w14:paraId="15E72B7F" w14:textId="77777777" w:rsidR="006C0B56" w:rsidRPr="005E49CF" w:rsidRDefault="006C0B56" w:rsidP="005E49CF">
      <w:pPr>
        <w:pStyle w:val="ad"/>
        <w:numPr>
          <w:ilvl w:val="0"/>
          <w:numId w:val="20"/>
        </w:numPr>
        <w:jc w:val="both"/>
        <w:rPr>
          <w:rFonts w:ascii="Verdana" w:hAnsi="Verdana" w:cs="Tahoma"/>
          <w:bCs/>
        </w:rPr>
      </w:pPr>
      <w:r w:rsidRPr="005E49CF">
        <w:rPr>
          <w:rFonts w:ascii="Verdana" w:hAnsi="Verdana" w:cs="Tahoma"/>
          <w:bCs/>
        </w:rPr>
        <w:t>Информационная.</w:t>
      </w:r>
      <w:r w:rsidR="005E49CF">
        <w:rPr>
          <w:rFonts w:ascii="Verdana" w:hAnsi="Verdana" w:cs="Tahoma"/>
          <w:bCs/>
        </w:rPr>
        <w:br/>
      </w:r>
    </w:p>
    <w:p w14:paraId="607C76A2" w14:textId="77777777" w:rsidR="006C0B56" w:rsidRDefault="006C0B56">
      <w:pPr>
        <w:ind w:left="717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 xml:space="preserve">Сайт должен предоставлять доступ к </w:t>
      </w:r>
      <w:r w:rsidR="00ED01A1">
        <w:rPr>
          <w:rFonts w:ascii="Verdana" w:hAnsi="Verdana" w:cs="Tahoma"/>
          <w:bCs/>
        </w:rPr>
        <w:t>работам, выкладываемым на сайте, а также предоставлять информацию о создателях</w:t>
      </w:r>
      <w:r w:rsidR="008D73AA">
        <w:rPr>
          <w:rFonts w:ascii="Verdana" w:hAnsi="Verdana" w:cs="Tahoma"/>
          <w:bCs/>
        </w:rPr>
        <w:t>.</w:t>
      </w:r>
    </w:p>
    <w:p w14:paraId="21E01A57" w14:textId="77777777" w:rsidR="006C0B56" w:rsidRDefault="006C0B56">
      <w:pPr>
        <w:ind w:left="425"/>
        <w:jc w:val="both"/>
        <w:rPr>
          <w:rFonts w:ascii="Verdana" w:hAnsi="Verdana" w:cs="Tahoma"/>
        </w:rPr>
      </w:pPr>
    </w:p>
    <w:p w14:paraId="2D5F4E41" w14:textId="77777777" w:rsidR="006C0B56" w:rsidRDefault="006C0B56">
      <w:pPr>
        <w:rPr>
          <w:rFonts w:ascii="Verdana" w:hAnsi="Verdana" w:cs="Tahoma"/>
        </w:rPr>
      </w:pPr>
    </w:p>
    <w:p w14:paraId="3C49D480" w14:textId="77777777"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Общие требования к сайту</w:t>
      </w:r>
    </w:p>
    <w:p w14:paraId="776A17E0" w14:textId="77777777" w:rsidR="006C0B56" w:rsidRDefault="006C0B56">
      <w:pPr>
        <w:rPr>
          <w:rFonts w:ascii="Verdana" w:hAnsi="Verdana" w:cs="Tahoma"/>
        </w:rPr>
      </w:pPr>
    </w:p>
    <w:p w14:paraId="3C22E35D" w14:textId="77777777" w:rsidR="006C0B56" w:rsidRPr="005E49CF" w:rsidRDefault="005E49CF" w:rsidP="005E49CF">
      <w:pPr>
        <w:ind w:left="360"/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1.1 </w:t>
      </w:r>
      <w:r w:rsidR="006C0B56" w:rsidRPr="005E49CF">
        <w:rPr>
          <w:rFonts w:ascii="Verdana" w:hAnsi="Verdana" w:cs="Tahoma"/>
          <w:b/>
          <w:bCs/>
        </w:rPr>
        <w:t>Стилистическое оформление</w:t>
      </w:r>
    </w:p>
    <w:p w14:paraId="21792B59" w14:textId="77777777" w:rsidR="006C0B56" w:rsidRDefault="006C0B56">
      <w:pPr>
        <w:ind w:left="720"/>
        <w:rPr>
          <w:rFonts w:ascii="Verdana" w:hAnsi="Verdana" w:cs="Tahoma"/>
        </w:rPr>
      </w:pPr>
    </w:p>
    <w:p w14:paraId="4080B087" w14:textId="77777777" w:rsidR="000E437B" w:rsidRDefault="00EC6FE6" w:rsidP="000E437B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Сайт должен быть оформлен в спокойных </w:t>
      </w:r>
      <w:r w:rsidR="00714F3C">
        <w:rPr>
          <w:rFonts w:ascii="Verdana" w:hAnsi="Verdana" w:cs="Tahoma"/>
        </w:rPr>
        <w:t xml:space="preserve">пастельных </w:t>
      </w:r>
      <w:r>
        <w:rPr>
          <w:rFonts w:ascii="Verdana" w:hAnsi="Verdana" w:cs="Tahoma"/>
        </w:rPr>
        <w:t xml:space="preserve">оттенках, </w:t>
      </w:r>
      <w:r w:rsidR="00714F3C">
        <w:rPr>
          <w:rFonts w:ascii="Verdana" w:hAnsi="Verdana" w:cs="Tahoma"/>
        </w:rPr>
        <w:t>не стоит использовать</w:t>
      </w:r>
      <w:r>
        <w:rPr>
          <w:rFonts w:ascii="Verdana" w:hAnsi="Verdana" w:cs="Tahoma"/>
        </w:rPr>
        <w:t xml:space="preserve"> большое количество чёрного и красного цветов. </w:t>
      </w:r>
      <w:r w:rsidR="00714F3C">
        <w:rPr>
          <w:rFonts w:ascii="Verdana" w:hAnsi="Verdana" w:cs="Tahoma"/>
        </w:rPr>
        <w:t xml:space="preserve">Предпочтение отдаётся жёлтому и голубому </w:t>
      </w:r>
      <w:r w:rsidR="000E437B">
        <w:rPr>
          <w:rFonts w:ascii="Verdana" w:hAnsi="Verdana" w:cs="Tahoma"/>
        </w:rPr>
        <w:t>тонам</w:t>
      </w:r>
      <w:r w:rsidR="00714F3C">
        <w:rPr>
          <w:rFonts w:ascii="Verdana" w:hAnsi="Verdana" w:cs="Tahoma"/>
        </w:rPr>
        <w:t>.</w:t>
      </w:r>
    </w:p>
    <w:p w14:paraId="2400F18D" w14:textId="77777777" w:rsidR="00714F3C" w:rsidRDefault="000E437B" w:rsidP="000E437B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br/>
      </w:r>
      <w:r w:rsidR="00714F3C" w:rsidRPr="00714F3C">
        <w:rPr>
          <w:rFonts w:ascii="Verdana" w:hAnsi="Verdana" w:cs="Tahoma"/>
        </w:rPr>
        <w:t xml:space="preserve">Дизайн </w:t>
      </w:r>
      <w:r w:rsidR="00D752AD">
        <w:rPr>
          <w:rFonts w:ascii="Verdana" w:hAnsi="Verdana" w:cs="Tahoma"/>
        </w:rPr>
        <w:t>с</w:t>
      </w:r>
      <w:r w:rsidR="00714F3C" w:rsidRPr="00714F3C">
        <w:rPr>
          <w:rFonts w:ascii="Verdana" w:hAnsi="Verdana" w:cs="Tahoma"/>
        </w:rPr>
        <w:t>айта должен быть лаконичным и в то же время выглядеть «дорого», стильно, современно.</w:t>
      </w:r>
    </w:p>
    <w:p w14:paraId="533F8523" w14:textId="77777777" w:rsidR="00714F3C" w:rsidRDefault="00714F3C" w:rsidP="00ED01A1">
      <w:pPr>
        <w:ind w:left="720"/>
        <w:jc w:val="both"/>
        <w:rPr>
          <w:rFonts w:ascii="Verdana" w:hAnsi="Verdana" w:cs="Tahoma"/>
        </w:rPr>
      </w:pPr>
    </w:p>
    <w:p w14:paraId="46E38487" w14:textId="77777777" w:rsidR="00714F3C" w:rsidRDefault="00714F3C" w:rsidP="00ED01A1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Главная страница не должна быть перегружена </w:t>
      </w:r>
      <w:r w:rsidRPr="00714F3C">
        <w:rPr>
          <w:rFonts w:ascii="Verdana" w:hAnsi="Verdana" w:cs="Tahoma"/>
        </w:rPr>
        <w:t>контентом, элементами управления и функциональными блоками.</w:t>
      </w:r>
    </w:p>
    <w:p w14:paraId="21600FB4" w14:textId="77777777" w:rsidR="00ED01A1" w:rsidRDefault="00ED01A1" w:rsidP="00ED01A1">
      <w:pPr>
        <w:ind w:left="720"/>
        <w:jc w:val="both"/>
        <w:rPr>
          <w:rFonts w:ascii="Verdana" w:hAnsi="Verdana" w:cs="Tahoma"/>
        </w:rPr>
      </w:pPr>
    </w:p>
    <w:p w14:paraId="7D472C00" w14:textId="77777777" w:rsidR="000E437B" w:rsidRDefault="000E437B" w:rsidP="00ED01A1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Приветствуется использование графических элементов, располагающих себе посетителей сайта.</w:t>
      </w:r>
    </w:p>
    <w:p w14:paraId="2E70045F" w14:textId="77777777" w:rsidR="000E437B" w:rsidRPr="00ED01A1" w:rsidRDefault="000E437B" w:rsidP="00ED01A1">
      <w:pPr>
        <w:ind w:left="720"/>
        <w:jc w:val="both"/>
        <w:rPr>
          <w:rFonts w:ascii="Verdana" w:hAnsi="Verdana" w:cs="Tahoma"/>
        </w:rPr>
      </w:pPr>
    </w:p>
    <w:p w14:paraId="1A647A78" w14:textId="77777777" w:rsidR="00770F20" w:rsidRPr="00EC6FE6" w:rsidRDefault="00714F3C" w:rsidP="00770F20">
      <w:pPr>
        <w:ind w:left="720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Используемые шрифты</w:t>
      </w:r>
      <w:r w:rsidR="006C0B56">
        <w:rPr>
          <w:rFonts w:ascii="Verdana" w:hAnsi="Verdana" w:cs="Tahoma"/>
        </w:rPr>
        <w:t xml:space="preserve"> могут выб</w:t>
      </w:r>
      <w:r>
        <w:rPr>
          <w:rFonts w:ascii="Verdana" w:hAnsi="Verdana" w:cs="Tahoma"/>
        </w:rPr>
        <w:t xml:space="preserve">ираться произвольно при условии, что их сочетание можно назвать подходящим под стилистику сайта и не противоречащим друг другу. </w:t>
      </w:r>
    </w:p>
    <w:p w14:paraId="1BBB0BC9" w14:textId="77777777" w:rsidR="006C0B56" w:rsidRPr="005E49CF" w:rsidRDefault="006C0B56">
      <w:pPr>
        <w:rPr>
          <w:rFonts w:ascii="Verdana" w:hAnsi="Verdana"/>
          <w:color w:val="000000"/>
          <w:szCs w:val="22"/>
        </w:rPr>
      </w:pPr>
    </w:p>
    <w:p w14:paraId="71BFEEB7" w14:textId="77777777" w:rsidR="006C0B56" w:rsidRPr="005E49CF" w:rsidRDefault="005E49CF" w:rsidP="005E49CF">
      <w:pPr>
        <w:ind w:left="360"/>
        <w:rPr>
          <w:rFonts w:ascii="Verdana" w:hAnsi="Verdana" w:cs="Tahoma"/>
          <w:b/>
          <w:iCs/>
        </w:rPr>
      </w:pPr>
      <w:r>
        <w:rPr>
          <w:rFonts w:ascii="Verdana" w:hAnsi="Verdana" w:cs="Tahoma"/>
          <w:b/>
          <w:iCs/>
        </w:rPr>
        <w:t xml:space="preserve">1.2 </w:t>
      </w:r>
      <w:r w:rsidR="00770F20" w:rsidRPr="005E49CF">
        <w:rPr>
          <w:rFonts w:ascii="Verdana" w:hAnsi="Verdana" w:cs="Tahoma"/>
          <w:b/>
          <w:iCs/>
        </w:rPr>
        <w:t>Технические требования к сайту</w:t>
      </w:r>
    </w:p>
    <w:p w14:paraId="6B35D45F" w14:textId="77777777"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b/>
          <w:i/>
          <w:iCs/>
        </w:rPr>
        <w:t xml:space="preserve">          </w:t>
      </w:r>
      <w:r>
        <w:rPr>
          <w:rFonts w:ascii="Verdana" w:hAnsi="Verdana" w:cs="Tahoma"/>
          <w:iCs/>
        </w:rPr>
        <w:br/>
        <w:t xml:space="preserve">           1) Н</w:t>
      </w:r>
      <w:r w:rsidRPr="00770F20">
        <w:rPr>
          <w:rFonts w:ascii="Verdana" w:hAnsi="Verdana" w:cs="Tahoma"/>
          <w:iCs/>
        </w:rPr>
        <w:t>ормальная скорость откры</w:t>
      </w:r>
      <w:r w:rsidR="007719AC">
        <w:rPr>
          <w:rFonts w:ascii="Verdana" w:hAnsi="Verdana" w:cs="Tahoma"/>
          <w:iCs/>
        </w:rPr>
        <w:t>тия ресурса (не более 3 секунд).</w:t>
      </w:r>
      <w:r>
        <w:rPr>
          <w:rFonts w:ascii="Verdana" w:hAnsi="Verdana" w:cs="Tahoma"/>
          <w:iCs/>
        </w:rPr>
        <w:br/>
      </w:r>
    </w:p>
    <w:p w14:paraId="0B211DF3" w14:textId="77777777"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iCs/>
        </w:rPr>
        <w:t xml:space="preserve">           2) </w:t>
      </w:r>
      <w:proofErr w:type="spellStart"/>
      <w:r>
        <w:rPr>
          <w:rFonts w:ascii="Verdana" w:hAnsi="Verdana" w:cs="Tahoma"/>
          <w:iCs/>
        </w:rPr>
        <w:t>К</w:t>
      </w:r>
      <w:r w:rsidRPr="00770F20">
        <w:rPr>
          <w:rFonts w:ascii="Verdana" w:hAnsi="Verdana" w:cs="Tahoma"/>
          <w:iCs/>
        </w:rPr>
        <w:t>россбраузерность</w:t>
      </w:r>
      <w:proofErr w:type="spellEnd"/>
      <w:r w:rsidRPr="00770F20">
        <w:rPr>
          <w:rFonts w:ascii="Verdana" w:hAnsi="Verdana" w:cs="Tahoma"/>
          <w:iCs/>
        </w:rPr>
        <w:t xml:space="preserve"> (видимость во всех браузерах</w:t>
      </w:r>
      <w:r w:rsidR="007719AC">
        <w:rPr>
          <w:rFonts w:ascii="Verdana" w:hAnsi="Verdana" w:cs="Tahoma"/>
          <w:iCs/>
        </w:rPr>
        <w:t>).</w:t>
      </w:r>
    </w:p>
    <w:p w14:paraId="1086BA3D" w14:textId="77777777" w:rsidR="00770F20" w:rsidRPr="00770F20" w:rsidRDefault="00770F20" w:rsidP="00770F20">
      <w:pPr>
        <w:rPr>
          <w:rFonts w:ascii="Verdana" w:hAnsi="Verdana" w:cs="Tahoma"/>
          <w:iCs/>
        </w:rPr>
      </w:pPr>
      <w:r>
        <w:rPr>
          <w:rFonts w:ascii="Verdana" w:hAnsi="Verdana" w:cs="Tahoma"/>
          <w:iCs/>
        </w:rPr>
        <w:t xml:space="preserve">           </w:t>
      </w:r>
      <w:r>
        <w:rPr>
          <w:rFonts w:ascii="Verdana" w:hAnsi="Verdana" w:cs="Tahoma"/>
          <w:iCs/>
        </w:rPr>
        <w:br/>
        <w:t xml:space="preserve">           3) О</w:t>
      </w:r>
      <w:r w:rsidRPr="00770F20">
        <w:rPr>
          <w:rFonts w:ascii="Verdana" w:hAnsi="Verdana" w:cs="Tahoma"/>
          <w:iCs/>
        </w:rPr>
        <w:t>птимизация под планшеты и телефоны.</w:t>
      </w:r>
    </w:p>
    <w:p w14:paraId="1BA36A2A" w14:textId="77777777" w:rsidR="00770F20" w:rsidRDefault="00770F20" w:rsidP="00770F20">
      <w:pPr>
        <w:ind w:left="709"/>
        <w:rPr>
          <w:rFonts w:ascii="Verdana" w:hAnsi="Verdana" w:cs="Tahoma"/>
          <w:iCs/>
        </w:rPr>
      </w:pPr>
    </w:p>
    <w:p w14:paraId="672C82FB" w14:textId="77777777" w:rsidR="006C0B56" w:rsidRPr="005E49CF" w:rsidRDefault="005E49CF" w:rsidP="005E49CF">
      <w:pPr>
        <w:ind w:left="360"/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1.3 </w:t>
      </w:r>
      <w:r w:rsidR="006C0B56" w:rsidRPr="005E49CF">
        <w:rPr>
          <w:rFonts w:ascii="Verdana" w:hAnsi="Verdana" w:cs="Tahoma"/>
          <w:b/>
          <w:bCs/>
        </w:rPr>
        <w:t xml:space="preserve">Требования к </w:t>
      </w:r>
      <w:r w:rsidR="00770F20" w:rsidRPr="005E49CF">
        <w:rPr>
          <w:rFonts w:ascii="Verdana" w:hAnsi="Verdana" w:cs="Tahoma"/>
          <w:b/>
          <w:bCs/>
        </w:rPr>
        <w:t>ПО</w:t>
      </w:r>
    </w:p>
    <w:p w14:paraId="31A9BA17" w14:textId="77777777" w:rsidR="006C0B56" w:rsidRDefault="006C0B56">
      <w:pPr>
        <w:ind w:left="720"/>
        <w:rPr>
          <w:rFonts w:ascii="Verdana" w:hAnsi="Verdana" w:cs="Tahoma"/>
        </w:rPr>
      </w:pPr>
    </w:p>
    <w:p w14:paraId="5754D534" w14:textId="77777777" w:rsidR="006C0B56" w:rsidRDefault="007719AC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 xml:space="preserve">    </w:t>
      </w:r>
      <w:r w:rsidR="00770F20" w:rsidRPr="00770F20">
        <w:rPr>
          <w:rFonts w:ascii="Verdana" w:hAnsi="Verdana" w:cs="Tahoma"/>
        </w:rPr>
        <w:t xml:space="preserve">Использование браузеров с минимальной версией и с включенным </w:t>
      </w:r>
      <w:r>
        <w:rPr>
          <w:rFonts w:ascii="Verdana" w:hAnsi="Verdana" w:cs="Tahoma"/>
        </w:rPr>
        <w:t xml:space="preserve">       </w:t>
      </w:r>
      <w:r w:rsidR="00770F20" w:rsidRPr="00770F20">
        <w:rPr>
          <w:rFonts w:ascii="Verdana" w:hAnsi="Verdana" w:cs="Tahoma"/>
        </w:rPr>
        <w:t xml:space="preserve">интерпретатором JavaScript: Safari 11, Google </w:t>
      </w:r>
      <w:proofErr w:type="spellStart"/>
      <w:r w:rsidR="00770F20" w:rsidRPr="00770F20">
        <w:rPr>
          <w:rFonts w:ascii="Verdana" w:hAnsi="Verdana" w:cs="Tahoma"/>
        </w:rPr>
        <w:t>Chrome</w:t>
      </w:r>
      <w:proofErr w:type="spellEnd"/>
      <w:r w:rsidR="00770F20" w:rsidRPr="00770F20">
        <w:rPr>
          <w:rFonts w:ascii="Verdana" w:hAnsi="Verdana" w:cs="Tahoma"/>
        </w:rPr>
        <w:t>, Internet Explorer 6, Mozilla Firefox 1.2, Opera 9. Операционные системы семейств Unix, Windows, Linux. Веб-сервер Apache 1.3.18 и выше.</w:t>
      </w:r>
    </w:p>
    <w:p w14:paraId="6C84055A" w14:textId="77777777" w:rsidR="00770F20" w:rsidRDefault="00770F20">
      <w:pPr>
        <w:ind w:left="425"/>
        <w:jc w:val="both"/>
        <w:rPr>
          <w:rFonts w:ascii="Verdana" w:hAnsi="Verdana" w:cs="Tahoma"/>
        </w:rPr>
      </w:pPr>
    </w:p>
    <w:p w14:paraId="1FCE4941" w14:textId="77777777" w:rsidR="00770F20" w:rsidRDefault="00770F20">
      <w:pPr>
        <w:ind w:left="425"/>
        <w:jc w:val="both"/>
        <w:rPr>
          <w:rFonts w:ascii="Verdana" w:hAnsi="Verdana" w:cs="Tahoma"/>
        </w:rPr>
      </w:pPr>
    </w:p>
    <w:p w14:paraId="47DD0A52" w14:textId="77777777" w:rsidR="00770F20" w:rsidRDefault="00770F20">
      <w:pPr>
        <w:ind w:left="425"/>
        <w:jc w:val="both"/>
        <w:rPr>
          <w:rFonts w:ascii="Verdana" w:hAnsi="Verdana" w:cs="Tahoma"/>
        </w:rPr>
      </w:pPr>
    </w:p>
    <w:p w14:paraId="05E1BF1D" w14:textId="77777777" w:rsidR="006C0B56" w:rsidRDefault="006C0B56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406D6E69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413198CC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26BF9E1B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20213D0A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362F6A32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5409D788" w14:textId="77777777" w:rsidR="007719AC" w:rsidRDefault="007719AC">
      <w:pPr>
        <w:ind w:left="349"/>
        <w:rPr>
          <w:rFonts w:ascii="Verdana" w:hAnsi="Verdana"/>
          <w:b/>
          <w:smallCaps/>
          <w:sz w:val="24"/>
          <w:szCs w:val="24"/>
        </w:rPr>
      </w:pPr>
    </w:p>
    <w:p w14:paraId="189E4E4E" w14:textId="77777777"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Структура сайта и навигация</w:t>
      </w:r>
    </w:p>
    <w:p w14:paraId="0C2ECE45" w14:textId="77777777" w:rsidR="006C0B56" w:rsidRDefault="006C0B56">
      <w:pPr>
        <w:rPr>
          <w:rFonts w:ascii="Verdana" w:hAnsi="Verdana"/>
          <w:bCs/>
          <w:smallCaps/>
          <w:sz w:val="24"/>
          <w:szCs w:val="24"/>
        </w:rPr>
      </w:pPr>
    </w:p>
    <w:p w14:paraId="7AABEEED" w14:textId="77777777" w:rsidR="006C0B56" w:rsidRDefault="00E34DD2">
      <w:pPr>
        <w:pStyle w:val="2"/>
        <w:rPr>
          <w:sz w:val="24"/>
        </w:rPr>
      </w:pPr>
      <w:r>
        <w:rPr>
          <w:sz w:val="24"/>
        </w:rPr>
        <w:t>Главная страница</w:t>
      </w:r>
    </w:p>
    <w:p w14:paraId="30F9ED57" w14:textId="77777777" w:rsidR="00E34DD2" w:rsidRPr="00E34DD2" w:rsidRDefault="00E34DD2" w:rsidP="00E34DD2"/>
    <w:p w14:paraId="7F12E42A" w14:textId="77777777" w:rsidR="006C0B56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1 – </w:t>
      </w:r>
      <w:proofErr w:type="spellStart"/>
      <w:r w:rsidRPr="00E83B2E">
        <w:rPr>
          <w:rFonts w:ascii="Verdana" w:hAnsi="Verdana" w:cs="Tahoma"/>
          <w:bCs/>
        </w:rPr>
        <w:t>ое</w:t>
      </w:r>
      <w:proofErr w:type="spellEnd"/>
      <w:r w:rsidRPr="00E83B2E">
        <w:rPr>
          <w:rFonts w:ascii="Verdana" w:hAnsi="Verdana" w:cs="Tahoma"/>
          <w:bCs/>
        </w:rPr>
        <w:t xml:space="preserve"> портфолио</w:t>
      </w:r>
    </w:p>
    <w:p w14:paraId="12C81CFE" w14:textId="77777777"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2 – </w:t>
      </w:r>
      <w:proofErr w:type="spellStart"/>
      <w:r w:rsidRPr="00E83B2E">
        <w:rPr>
          <w:rFonts w:ascii="Verdana" w:hAnsi="Verdana" w:cs="Tahoma"/>
          <w:bCs/>
        </w:rPr>
        <w:t>ое</w:t>
      </w:r>
      <w:proofErr w:type="spellEnd"/>
      <w:r w:rsidRPr="00E83B2E">
        <w:rPr>
          <w:rFonts w:ascii="Verdana" w:hAnsi="Verdana" w:cs="Tahoma"/>
          <w:bCs/>
        </w:rPr>
        <w:t xml:space="preserve"> портфолио</w:t>
      </w:r>
    </w:p>
    <w:p w14:paraId="220CE7F5" w14:textId="77777777"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3 – ее портфолио</w:t>
      </w:r>
    </w:p>
    <w:p w14:paraId="642B77DF" w14:textId="77777777" w:rsidR="00E34DD2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 xml:space="preserve">Список всех портфолио (добавить, если на сайте &gt;3 человек) </w:t>
      </w:r>
    </w:p>
    <w:p w14:paraId="72A285FE" w14:textId="77777777" w:rsidR="006C0B56" w:rsidRPr="00E83B2E" w:rsidRDefault="00E34DD2" w:rsidP="00D5027B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Галерея</w:t>
      </w:r>
    </w:p>
    <w:p w14:paraId="5FFB5543" w14:textId="77777777" w:rsidR="00E34DD2" w:rsidRPr="00E83B2E" w:rsidRDefault="00E34DD2" w:rsidP="00E34DD2">
      <w:pPr>
        <w:numPr>
          <w:ilvl w:val="0"/>
          <w:numId w:val="6"/>
        </w:numPr>
        <w:rPr>
          <w:rFonts w:ascii="Verdana" w:hAnsi="Verdana" w:cs="Tahoma"/>
          <w:bCs/>
        </w:rPr>
      </w:pPr>
      <w:r w:rsidRPr="00E83B2E">
        <w:rPr>
          <w:rFonts w:ascii="Verdana" w:hAnsi="Verdana" w:cs="Tahoma"/>
          <w:bCs/>
        </w:rPr>
        <w:t>О создателях</w:t>
      </w:r>
    </w:p>
    <w:p w14:paraId="4802CC12" w14:textId="77777777" w:rsidR="00E34DD2" w:rsidRPr="00E34DD2" w:rsidRDefault="00E34DD2" w:rsidP="00E34DD2">
      <w:pPr>
        <w:ind w:left="720"/>
        <w:rPr>
          <w:rFonts w:ascii="Verdana" w:hAnsi="Verdana" w:cs="Tahoma"/>
          <w:bCs/>
        </w:rPr>
      </w:pPr>
    </w:p>
    <w:p w14:paraId="2E5BBB7C" w14:textId="77777777" w:rsidR="006C0B56" w:rsidRDefault="006C0B56">
      <w:pPr>
        <w:ind w:left="425"/>
        <w:rPr>
          <w:rFonts w:ascii="Verdana" w:hAnsi="Verdana" w:cs="Tahoma"/>
        </w:rPr>
      </w:pPr>
    </w:p>
    <w:p w14:paraId="103461EF" w14:textId="77777777" w:rsidR="006C0B56" w:rsidRDefault="006C0B56">
      <w:pPr>
        <w:numPr>
          <w:ilvl w:val="0"/>
          <w:numId w:val="1"/>
        </w:numPr>
        <w:rPr>
          <w:rFonts w:ascii="Verdana" w:hAnsi="Verdana"/>
          <w:b/>
          <w:smallCaps/>
          <w:sz w:val="24"/>
          <w:szCs w:val="24"/>
        </w:rPr>
      </w:pPr>
      <w:r>
        <w:rPr>
          <w:rFonts w:ascii="Verdana" w:hAnsi="Verdana"/>
          <w:b/>
          <w:smallCaps/>
          <w:sz w:val="24"/>
          <w:szCs w:val="24"/>
        </w:rPr>
        <w:t>Описание разделов (страниц) сайта</w:t>
      </w:r>
    </w:p>
    <w:p w14:paraId="449DD827" w14:textId="77777777" w:rsidR="006C0B56" w:rsidRDefault="006C0B56">
      <w:pPr>
        <w:ind w:left="425"/>
        <w:rPr>
          <w:rFonts w:ascii="Verdana" w:hAnsi="Verdana" w:cs="Tahoma"/>
        </w:rPr>
      </w:pPr>
    </w:p>
    <w:p w14:paraId="767A3132" w14:textId="77777777" w:rsidR="006C0B56" w:rsidRDefault="006C0B56">
      <w:pPr>
        <w:ind w:left="425"/>
        <w:rPr>
          <w:rFonts w:ascii="Verdana" w:hAnsi="Verdana" w:cs="Tahoma"/>
        </w:rPr>
      </w:pPr>
    </w:p>
    <w:p w14:paraId="48BE53FC" w14:textId="77777777" w:rsidR="006C0B56" w:rsidRDefault="006C0B56" w:rsidP="00D5027B">
      <w:pPr>
        <w:numPr>
          <w:ilvl w:val="0"/>
          <w:numId w:val="4"/>
        </w:num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>Главная страница</w:t>
      </w:r>
    </w:p>
    <w:p w14:paraId="48A8B819" w14:textId="77777777" w:rsidR="006C0B56" w:rsidRDefault="006C0B56">
      <w:pPr>
        <w:ind w:left="425"/>
        <w:rPr>
          <w:rFonts w:ascii="Verdana" w:hAnsi="Verdana" w:cs="Tahoma"/>
        </w:rPr>
      </w:pPr>
    </w:p>
    <w:p w14:paraId="0BAB70DA" w14:textId="77777777" w:rsidR="006C0B56" w:rsidRDefault="006C0B56">
      <w:pPr>
        <w:pStyle w:val="20"/>
      </w:pPr>
      <w:r>
        <w:t>Главная страница является основной точкой входа на сайт. Она должна обеспечивать доступ ко всем основным разделам сайта. Главная страница должна содержать следующие основные элементы:</w:t>
      </w:r>
    </w:p>
    <w:p w14:paraId="4B14FF89" w14:textId="77777777" w:rsidR="006C0B56" w:rsidRDefault="006C0B56">
      <w:pPr>
        <w:ind w:left="425"/>
        <w:rPr>
          <w:rFonts w:ascii="Verdana" w:hAnsi="Verdana" w:cs="Tahoma"/>
        </w:rPr>
      </w:pPr>
    </w:p>
    <w:p w14:paraId="7F9C0847" w14:textId="77777777" w:rsidR="006C0B56" w:rsidRPr="00E83B2E" w:rsidRDefault="00E83B2E" w:rsidP="00E83B2E">
      <w:pPr>
        <w:keepNext/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 на страницу с портфолио</w:t>
      </w:r>
    </w:p>
    <w:p w14:paraId="1FF68002" w14:textId="77777777" w:rsidR="00E83B2E" w:rsidRPr="00E83B2E" w:rsidRDefault="00E83B2E" w:rsidP="00E83B2E">
      <w:pPr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</w:t>
      </w:r>
      <w:r>
        <w:rPr>
          <w:rFonts w:ascii="Verdana" w:hAnsi="Verdana" w:cs="Tahoma"/>
        </w:rPr>
        <w:t xml:space="preserve"> на страницу «О создателях»</w:t>
      </w:r>
    </w:p>
    <w:p w14:paraId="4E999C13" w14:textId="77777777" w:rsidR="006C0B56" w:rsidRPr="00E83B2E" w:rsidRDefault="00E83B2E" w:rsidP="00E83B2E">
      <w:pPr>
        <w:numPr>
          <w:ilvl w:val="0"/>
          <w:numId w:val="15"/>
        </w:numPr>
        <w:rPr>
          <w:rFonts w:ascii="Verdana" w:hAnsi="Verdana" w:cs="Tahoma"/>
        </w:rPr>
      </w:pPr>
      <w:r w:rsidRPr="00E83B2E">
        <w:rPr>
          <w:rFonts w:ascii="Verdana" w:hAnsi="Verdana" w:cs="Tahoma"/>
        </w:rPr>
        <w:t>Переход на страницу «</w:t>
      </w:r>
      <w:r>
        <w:rPr>
          <w:rFonts w:ascii="Verdana" w:hAnsi="Verdana" w:cs="Tahoma"/>
        </w:rPr>
        <w:t>Галерея</w:t>
      </w:r>
      <w:r w:rsidRPr="00E83B2E">
        <w:rPr>
          <w:rFonts w:ascii="Verdana" w:hAnsi="Verdana" w:cs="Tahoma"/>
        </w:rPr>
        <w:t>»</w:t>
      </w:r>
    </w:p>
    <w:p w14:paraId="76056C73" w14:textId="77777777" w:rsidR="00E83B2E" w:rsidRDefault="00E83B2E" w:rsidP="00E83B2E">
      <w:pPr>
        <w:ind w:left="720"/>
        <w:rPr>
          <w:rFonts w:ascii="Verdana" w:hAnsi="Verdana" w:cs="Tahoma"/>
        </w:rPr>
      </w:pPr>
    </w:p>
    <w:p w14:paraId="491E7907" w14:textId="77777777" w:rsidR="00E83B2E" w:rsidRPr="00E83B2E" w:rsidRDefault="00E83B2E" w:rsidP="00E83B2E">
      <w:pPr>
        <w:ind w:left="720"/>
        <w:rPr>
          <w:rFonts w:ascii="Verdana" w:hAnsi="Verdana" w:cs="Tahoma"/>
        </w:rPr>
      </w:pPr>
      <w:r>
        <w:rPr>
          <w:rFonts w:ascii="Verdana" w:hAnsi="Verdana" w:cs="Tahoma"/>
        </w:rPr>
        <w:t xml:space="preserve">Больше никакой информации на главной странице не должно быть представлено, только переходы на внутренние разделы. </w:t>
      </w:r>
    </w:p>
    <w:p w14:paraId="3115E81F" w14:textId="77777777" w:rsidR="006C0B56" w:rsidRDefault="006C0B56">
      <w:pPr>
        <w:rPr>
          <w:rFonts w:ascii="Verdana" w:hAnsi="Verdana" w:cs="Tahoma"/>
          <w:bCs/>
        </w:rPr>
      </w:pPr>
    </w:p>
    <w:p w14:paraId="3076BA4A" w14:textId="77777777" w:rsidR="006C0B56" w:rsidRDefault="006C0B56" w:rsidP="00D5027B">
      <w:pPr>
        <w:numPr>
          <w:ilvl w:val="0"/>
          <w:numId w:val="4"/>
        </w:num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>Внутренние страницы (общие требования)</w:t>
      </w:r>
    </w:p>
    <w:p w14:paraId="55D5783B" w14:textId="77777777" w:rsidR="006C0B56" w:rsidRDefault="006C0B56">
      <w:pPr>
        <w:ind w:left="425"/>
        <w:rPr>
          <w:rFonts w:ascii="Verdana" w:hAnsi="Verdana" w:cs="Tahoma"/>
        </w:rPr>
      </w:pPr>
    </w:p>
    <w:p w14:paraId="797256FB" w14:textId="77777777" w:rsidR="006C0B56" w:rsidRDefault="006C0B56">
      <w:pPr>
        <w:ind w:left="425"/>
        <w:rPr>
          <w:rFonts w:ascii="Verdana" w:hAnsi="Verdana" w:cs="Tahoma"/>
        </w:rPr>
      </w:pPr>
      <w:r>
        <w:rPr>
          <w:rFonts w:ascii="Verdana" w:hAnsi="Verdana" w:cs="Tahoma"/>
        </w:rPr>
        <w:t>Все внутренние страницы сайта должны содержать следующие элементы:</w:t>
      </w:r>
    </w:p>
    <w:p w14:paraId="327FDC70" w14:textId="77777777" w:rsidR="006C0B56" w:rsidRDefault="006C0B56" w:rsidP="00582A65">
      <w:pPr>
        <w:rPr>
          <w:rFonts w:ascii="Verdana" w:hAnsi="Verdana" w:cs="Tahoma"/>
        </w:rPr>
      </w:pPr>
    </w:p>
    <w:p w14:paraId="6E3874E6" w14:textId="77777777" w:rsidR="006C0B56" w:rsidRPr="00582A65" w:rsidRDefault="00E83B2E" w:rsidP="00582A65">
      <w:pPr>
        <w:keepNext/>
        <w:numPr>
          <w:ilvl w:val="0"/>
          <w:numId w:val="16"/>
        </w:numPr>
        <w:rPr>
          <w:rFonts w:ascii="Verdana" w:hAnsi="Verdana" w:cs="Tahoma"/>
        </w:rPr>
      </w:pPr>
      <w:r w:rsidRPr="00582A65">
        <w:rPr>
          <w:rFonts w:ascii="Verdana" w:hAnsi="Verdana" w:cs="Tahoma"/>
        </w:rPr>
        <w:t>Приветственный заголовок</w:t>
      </w:r>
      <w:r w:rsidR="00582A65">
        <w:rPr>
          <w:rFonts w:ascii="Verdana" w:hAnsi="Verdana" w:cs="Tahoma"/>
        </w:rPr>
        <w:t xml:space="preserve"> (кроме галереи)</w:t>
      </w:r>
    </w:p>
    <w:p w14:paraId="06E98EF3" w14:textId="77777777" w:rsidR="006C0B56" w:rsidRDefault="006C0B56">
      <w:pPr>
        <w:ind w:left="426"/>
        <w:rPr>
          <w:rFonts w:ascii="Verdana" w:hAnsi="Verdana" w:cs="Tahoma"/>
        </w:rPr>
      </w:pPr>
    </w:p>
    <w:p w14:paraId="491DA943" w14:textId="77777777" w:rsidR="006C0B56" w:rsidRDefault="00582A65" w:rsidP="00582A65">
      <w:pPr>
        <w:keepNext/>
        <w:jc w:val="both"/>
        <w:rPr>
          <w:rFonts w:ascii="Verdana" w:hAnsi="Verdana" w:cs="Tahoma"/>
          <w:i/>
        </w:rPr>
      </w:pPr>
      <w:r>
        <w:rPr>
          <w:rFonts w:ascii="Verdana" w:hAnsi="Verdana" w:cs="Tahoma"/>
        </w:rPr>
        <w:t xml:space="preserve">          </w:t>
      </w:r>
      <w:r w:rsidR="006C0B56">
        <w:rPr>
          <w:rFonts w:ascii="Verdana" w:hAnsi="Verdana" w:cs="Tahoma"/>
        </w:rPr>
        <w:t xml:space="preserve">Предполагается наличие </w:t>
      </w:r>
      <w:r>
        <w:rPr>
          <w:rFonts w:ascii="Verdana" w:hAnsi="Verdana" w:cs="Tahoma"/>
        </w:rPr>
        <w:t>приветствия</w:t>
      </w:r>
      <w:r w:rsidR="006C0B56">
        <w:rPr>
          <w:rFonts w:ascii="Verdana" w:hAnsi="Verdana" w:cs="Tahoma"/>
        </w:rPr>
        <w:t xml:space="preserve"> в виде текста в верхней части страницы. </w:t>
      </w:r>
    </w:p>
    <w:p w14:paraId="11F356E5" w14:textId="77777777" w:rsidR="006C0B56" w:rsidRDefault="006C0B56">
      <w:pPr>
        <w:keepNext/>
        <w:ind w:left="66"/>
        <w:rPr>
          <w:rFonts w:ascii="Verdana" w:hAnsi="Verdana" w:cs="Tahoma"/>
          <w:i/>
        </w:rPr>
      </w:pPr>
    </w:p>
    <w:p w14:paraId="3F5943B7" w14:textId="77777777" w:rsidR="006C0B56" w:rsidRPr="00582A65" w:rsidRDefault="00582A65" w:rsidP="00582A65">
      <w:pPr>
        <w:numPr>
          <w:ilvl w:val="0"/>
          <w:numId w:val="16"/>
        </w:numPr>
        <w:rPr>
          <w:rFonts w:ascii="Verdana" w:hAnsi="Verdana" w:cs="Tahoma"/>
        </w:rPr>
      </w:pPr>
      <w:r w:rsidRPr="00E34DD2">
        <w:rPr>
          <w:rFonts w:ascii="Verdana" w:hAnsi="Verdana" w:cs="Tahoma"/>
          <w:bCs/>
        </w:rPr>
        <w:t xml:space="preserve">На каждой странице должна присутствовать кнопка, возвращающая </w:t>
      </w:r>
      <w:r>
        <w:rPr>
          <w:rFonts w:ascii="Verdana" w:hAnsi="Verdana" w:cs="Tahoma"/>
          <w:bCs/>
        </w:rPr>
        <w:t xml:space="preserve">посетителя </w:t>
      </w:r>
      <w:r w:rsidRPr="00E34DD2">
        <w:rPr>
          <w:rFonts w:ascii="Verdana" w:hAnsi="Verdana" w:cs="Tahoma"/>
          <w:bCs/>
        </w:rPr>
        <w:t>на предыдущую страницу.</w:t>
      </w:r>
    </w:p>
    <w:p w14:paraId="5E87A9FB" w14:textId="77777777" w:rsidR="006C0B56" w:rsidRDefault="006C0B56">
      <w:pPr>
        <w:ind w:left="720"/>
        <w:rPr>
          <w:rFonts w:ascii="Verdana" w:hAnsi="Verdana" w:cs="Tahoma"/>
        </w:rPr>
      </w:pPr>
    </w:p>
    <w:p w14:paraId="1590EE9C" w14:textId="77777777" w:rsidR="006C0B56" w:rsidRDefault="006C0B56">
      <w:pPr>
        <w:ind w:left="720"/>
        <w:rPr>
          <w:rFonts w:ascii="Verdana" w:hAnsi="Verdana" w:cs="Tahoma"/>
        </w:rPr>
      </w:pPr>
    </w:p>
    <w:p w14:paraId="741E83C7" w14:textId="77777777" w:rsidR="006C0B56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2.1 Страница портфолио</w:t>
      </w:r>
    </w:p>
    <w:p w14:paraId="51B25078" w14:textId="77777777" w:rsidR="00117E24" w:rsidRDefault="00117E24" w:rsidP="00582A65">
      <w:pPr>
        <w:rPr>
          <w:rFonts w:ascii="Verdana" w:hAnsi="Verdana" w:cs="Tahoma"/>
          <w:b/>
          <w:bCs/>
        </w:rPr>
      </w:pPr>
    </w:p>
    <w:p w14:paraId="40C5EA14" w14:textId="77777777" w:rsidR="00117E24" w:rsidRDefault="00117E24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</w:t>
      </w:r>
    </w:p>
    <w:p w14:paraId="03B1DCFB" w14:textId="77777777" w:rsidR="006C0B56" w:rsidRDefault="00F73391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      </w:t>
      </w:r>
      <w:r w:rsidR="00CA41B0">
        <w:rPr>
          <w:rFonts w:ascii="Verdana" w:hAnsi="Verdana" w:cs="Tahoma"/>
        </w:rPr>
        <w:t xml:space="preserve"> В данном разделе</w:t>
      </w:r>
      <w:r>
        <w:rPr>
          <w:rFonts w:ascii="Verdana" w:hAnsi="Verdana" w:cs="Tahoma"/>
        </w:rPr>
        <w:t xml:space="preserve"> будут располагаться работы</w:t>
      </w:r>
      <w:r w:rsidR="00CA41B0">
        <w:rPr>
          <w:rFonts w:ascii="Verdana" w:hAnsi="Verdana" w:cs="Tahoma"/>
        </w:rPr>
        <w:t xml:space="preserve"> по дисциплинам, </w:t>
      </w:r>
      <w:proofErr w:type="spellStart"/>
      <w:r w:rsidR="00CA41B0">
        <w:rPr>
          <w:rFonts w:ascii="Verdana" w:hAnsi="Verdana" w:cs="Tahoma"/>
        </w:rPr>
        <w:t>изучающимся</w:t>
      </w:r>
      <w:proofErr w:type="spellEnd"/>
      <w:r w:rsidR="00CA41B0">
        <w:rPr>
          <w:rFonts w:ascii="Verdana" w:hAnsi="Verdana" w:cs="Tahoma"/>
        </w:rPr>
        <w:br/>
        <w:t xml:space="preserve">       создателями данного портфолио.</w:t>
      </w:r>
    </w:p>
    <w:p w14:paraId="5977493F" w14:textId="77777777" w:rsidR="00CA41B0" w:rsidRDefault="00CA41B0" w:rsidP="00582A65">
      <w:pPr>
        <w:rPr>
          <w:rFonts w:ascii="Verdana" w:hAnsi="Verdana" w:cs="Tahoma"/>
        </w:rPr>
      </w:pPr>
    </w:p>
    <w:p w14:paraId="5041DB57" w14:textId="77777777" w:rsidR="00CA41B0" w:rsidRDefault="00CA41B0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t xml:space="preserve">       Блок перечня дисциплин должен находиться на середине странице.</w:t>
      </w:r>
      <w:r w:rsidR="00412C49">
        <w:rPr>
          <w:rFonts w:ascii="Verdana" w:hAnsi="Verdana" w:cs="Tahoma"/>
        </w:rPr>
        <w:br/>
        <w:t xml:space="preserve">      </w:t>
      </w:r>
      <w:r w:rsidR="00412C49">
        <w:rPr>
          <w:rFonts w:ascii="Verdana" w:hAnsi="Verdana" w:cs="Tahoma"/>
        </w:rPr>
        <w:br/>
        <w:t xml:space="preserve">      </w:t>
      </w:r>
      <w:r>
        <w:rPr>
          <w:rFonts w:ascii="Verdana" w:hAnsi="Verdana" w:cs="Tahoma"/>
        </w:rPr>
        <w:t xml:space="preserve"> Каждое</w:t>
      </w:r>
      <w:r w:rsidR="00412C49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название дисциплины должно сопровождаться подходящей картинкой</w:t>
      </w:r>
      <w:r w:rsidR="00412C49">
        <w:rPr>
          <w:rFonts w:ascii="Verdana" w:hAnsi="Verdana" w:cs="Tahoma"/>
        </w:rPr>
        <w:t>.</w:t>
      </w:r>
      <w:r w:rsidR="00412C49">
        <w:rPr>
          <w:rFonts w:ascii="Verdana" w:hAnsi="Verdana" w:cs="Tahoma"/>
        </w:rPr>
        <w:br/>
        <w:t xml:space="preserve">       (Желательно, чтобы название дисциплины было указано на картинке)</w:t>
      </w:r>
      <w:r w:rsidR="00412C49">
        <w:rPr>
          <w:rFonts w:ascii="Verdana" w:hAnsi="Verdana" w:cs="Tahoma"/>
        </w:rPr>
        <w:br/>
      </w:r>
      <w:r>
        <w:rPr>
          <w:rFonts w:ascii="Verdana" w:hAnsi="Verdana" w:cs="Tahoma"/>
        </w:rPr>
        <w:t xml:space="preserve">       </w:t>
      </w:r>
      <w:r w:rsidR="00412C49">
        <w:rPr>
          <w:rFonts w:ascii="Verdana" w:hAnsi="Verdana" w:cs="Tahoma"/>
        </w:rPr>
        <w:br/>
        <w:t xml:space="preserve">       При </w:t>
      </w:r>
      <w:r>
        <w:rPr>
          <w:rFonts w:ascii="Verdana" w:hAnsi="Verdana" w:cs="Tahoma"/>
        </w:rPr>
        <w:t xml:space="preserve">нажатии на название (картинка тоже </w:t>
      </w:r>
      <w:proofErr w:type="spellStart"/>
      <w:r>
        <w:rPr>
          <w:rFonts w:ascii="Verdana" w:hAnsi="Verdana" w:cs="Tahoma"/>
        </w:rPr>
        <w:t>кликабельна</w:t>
      </w:r>
      <w:proofErr w:type="spellEnd"/>
      <w:r>
        <w:rPr>
          <w:rFonts w:ascii="Verdana" w:hAnsi="Verdana" w:cs="Tahoma"/>
        </w:rPr>
        <w:t>) осуществляется переход</w:t>
      </w:r>
      <w:r>
        <w:rPr>
          <w:rFonts w:ascii="Verdana" w:hAnsi="Verdana" w:cs="Tahoma"/>
        </w:rPr>
        <w:br/>
        <w:t xml:space="preserve">       в режим всплывающего окна. В данном режиме осуществляется просмотр работ,</w:t>
      </w:r>
      <w:r>
        <w:rPr>
          <w:rFonts w:ascii="Verdana" w:hAnsi="Verdana" w:cs="Tahoma"/>
        </w:rPr>
        <w:br/>
        <w:t xml:space="preserve">       выкладываемых владельцами портфолио.   </w:t>
      </w:r>
    </w:p>
    <w:p w14:paraId="09887033" w14:textId="77777777" w:rsidR="00117E24" w:rsidRDefault="00117E24" w:rsidP="00582A65">
      <w:pPr>
        <w:rPr>
          <w:rFonts w:ascii="Verdana" w:hAnsi="Verdana" w:cs="Tahoma"/>
        </w:rPr>
      </w:pPr>
    </w:p>
    <w:p w14:paraId="524514F7" w14:textId="77777777" w:rsidR="00117E24" w:rsidRDefault="00412C49" w:rsidP="00582A65">
      <w:pPr>
        <w:rPr>
          <w:rFonts w:ascii="Verdana" w:hAnsi="Verdana" w:cs="Tahoma"/>
        </w:rPr>
      </w:pPr>
      <w:r>
        <w:rPr>
          <w:rFonts w:ascii="Verdana" w:hAnsi="Verdana" w:cs="Tahoma"/>
        </w:rPr>
        <w:lastRenderedPageBreak/>
        <w:t xml:space="preserve">       Данная страница также должна содержать информацию о том, как можно</w:t>
      </w:r>
      <w:r>
        <w:rPr>
          <w:rFonts w:ascii="Verdana" w:hAnsi="Verdana" w:cs="Tahoma"/>
        </w:rPr>
        <w:br/>
        <w:t xml:space="preserve">       связаться с автором портфолио.</w:t>
      </w:r>
      <w:r>
        <w:rPr>
          <w:rFonts w:ascii="Verdana" w:hAnsi="Verdana" w:cs="Tahoma"/>
        </w:rPr>
        <w:br/>
      </w:r>
      <w:r>
        <w:rPr>
          <w:rFonts w:ascii="Verdana" w:hAnsi="Verdana" w:cs="Tahoma"/>
        </w:rPr>
        <w:br/>
        <w:t xml:space="preserve">       В самом низу страницы должна быть расположена иконка </w:t>
      </w:r>
      <w:r>
        <w:rPr>
          <w:rFonts w:ascii="Verdana" w:hAnsi="Verdana" w:cs="Tahoma"/>
          <w:lang w:val="en-US"/>
        </w:rPr>
        <w:t>VK</w:t>
      </w:r>
      <w:r w:rsidRPr="00412C49"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с переходом по</w:t>
      </w:r>
      <w:r>
        <w:rPr>
          <w:rFonts w:ascii="Verdana" w:hAnsi="Verdana" w:cs="Tahoma"/>
        </w:rPr>
        <w:br/>
        <w:t xml:space="preserve">       ней на свою страницу в этой </w:t>
      </w:r>
      <w:proofErr w:type="spellStart"/>
      <w:proofErr w:type="gramStart"/>
      <w:r>
        <w:rPr>
          <w:rFonts w:ascii="Verdana" w:hAnsi="Verdana" w:cs="Tahoma"/>
        </w:rPr>
        <w:t>соц.сети</w:t>
      </w:r>
      <w:proofErr w:type="spellEnd"/>
      <w:proofErr w:type="gramEnd"/>
      <w:r>
        <w:rPr>
          <w:rFonts w:ascii="Verdana" w:hAnsi="Verdana" w:cs="Tahoma"/>
        </w:rPr>
        <w:t>.</w:t>
      </w:r>
    </w:p>
    <w:p w14:paraId="3F4229AA" w14:textId="77777777" w:rsidR="00117E24" w:rsidRDefault="00117E24" w:rsidP="00582A65">
      <w:pPr>
        <w:rPr>
          <w:rFonts w:ascii="Verdana" w:hAnsi="Verdana" w:cs="Tahoma"/>
        </w:rPr>
      </w:pPr>
    </w:p>
    <w:p w14:paraId="684521BE" w14:textId="77777777" w:rsidR="00117E24" w:rsidRDefault="00117E24" w:rsidP="00582A65">
      <w:pPr>
        <w:rPr>
          <w:rFonts w:ascii="Verdana" w:hAnsi="Verdana" w:cs="Tahoma"/>
        </w:rPr>
      </w:pPr>
    </w:p>
    <w:p w14:paraId="3F2C5EB3" w14:textId="77777777" w:rsidR="00117E24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2.2 Галерея </w:t>
      </w:r>
    </w:p>
    <w:p w14:paraId="2439C95A" w14:textId="77777777" w:rsidR="00117E24" w:rsidRDefault="00117E24" w:rsidP="00582A65">
      <w:pPr>
        <w:rPr>
          <w:rFonts w:ascii="Verdana" w:hAnsi="Verdana" w:cs="Tahoma"/>
          <w:b/>
          <w:bCs/>
        </w:rPr>
      </w:pPr>
    </w:p>
    <w:p w14:paraId="57EE50BE" w14:textId="77777777" w:rsidR="00117E24" w:rsidRDefault="00117E24" w:rsidP="00117E24">
      <w:pPr>
        <w:pStyle w:val="20"/>
      </w:pPr>
      <w:r>
        <w:t>Раздел предоставляет доступ к фотографиям, загружаемым создателями данного портфолио.</w:t>
      </w:r>
      <w:r>
        <w:br/>
      </w:r>
    </w:p>
    <w:p w14:paraId="6C9C7B10" w14:textId="77777777" w:rsidR="00117E24" w:rsidRDefault="00117E24" w:rsidP="00117E24">
      <w:pPr>
        <w:pStyle w:val="20"/>
      </w:pPr>
      <w:r>
        <w:t>Раздел должен иметь такой вид, который представлен на данном макете:</w:t>
      </w:r>
    </w:p>
    <w:p w14:paraId="4A2A002F" w14:textId="77777777" w:rsidR="00117E24" w:rsidRDefault="006559E9" w:rsidP="00117E24">
      <w:pPr>
        <w:pStyle w:val="20"/>
      </w:pPr>
      <w:r>
        <w:rPr>
          <w:noProof/>
        </w:rPr>
        <w:drawing>
          <wp:inline distT="0" distB="0" distL="0" distR="0" wp14:anchorId="7115503D" wp14:editId="59B42154">
            <wp:extent cx="2034540" cy="1318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F027" w14:textId="77777777" w:rsidR="00117E24" w:rsidRDefault="00117E24" w:rsidP="00117E24">
      <w:pPr>
        <w:pStyle w:val="20"/>
      </w:pPr>
      <w:r>
        <w:t xml:space="preserve">При нажатии на изображение должно появляться всплывающее окошко </w:t>
      </w:r>
      <w:r w:rsidR="00D81A29">
        <w:t>с выбранной посетителем фотографией.</w:t>
      </w:r>
    </w:p>
    <w:p w14:paraId="23EAE348" w14:textId="77777777" w:rsidR="00D81A29" w:rsidRDefault="00D81A29" w:rsidP="00D81A29">
      <w:pPr>
        <w:pStyle w:val="20"/>
        <w:ind w:left="0"/>
      </w:pPr>
    </w:p>
    <w:p w14:paraId="051E1634" w14:textId="77777777" w:rsidR="00D81A29" w:rsidRDefault="00D81A29" w:rsidP="00D81A29">
      <w:pPr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D81A29">
        <w:rPr>
          <w:rFonts w:ascii="Verdana" w:hAnsi="Verdana"/>
        </w:rPr>
        <w:t>В режиме всплывающего окна должна быть возможность</w:t>
      </w:r>
      <w:r>
        <w:rPr>
          <w:rFonts w:ascii="Verdana" w:hAnsi="Verdana"/>
        </w:rPr>
        <w:t>:</w:t>
      </w:r>
    </w:p>
    <w:p w14:paraId="6E468295" w14:textId="77777777" w:rsidR="00D81A29" w:rsidRDefault="00D81A29" w:rsidP="00D81A29">
      <w:pPr>
        <w:rPr>
          <w:rFonts w:ascii="Verdana" w:hAnsi="Verdana"/>
        </w:rPr>
      </w:pPr>
    </w:p>
    <w:p w14:paraId="220C8917" w14:textId="77777777" w:rsidR="00D81A29" w:rsidRDefault="00D81A29" w:rsidP="00D81A29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«Листать» фотографии.</w:t>
      </w:r>
      <w:r>
        <w:rPr>
          <w:rFonts w:ascii="Verdana" w:hAnsi="Verdana"/>
        </w:rPr>
        <w:br/>
      </w:r>
    </w:p>
    <w:p w14:paraId="55F3EDAD" w14:textId="77777777" w:rsidR="00D81A29" w:rsidRDefault="00D81A29" w:rsidP="00D81A29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П</w:t>
      </w:r>
      <w:r w:rsidRPr="00D81A29">
        <w:rPr>
          <w:rFonts w:ascii="Verdana" w:hAnsi="Verdana"/>
        </w:rPr>
        <w:t>росм</w:t>
      </w:r>
      <w:r>
        <w:rPr>
          <w:rFonts w:ascii="Verdana" w:hAnsi="Verdana"/>
        </w:rPr>
        <w:t>атривать</w:t>
      </w:r>
      <w:r w:rsidRPr="00D81A29">
        <w:rPr>
          <w:rFonts w:ascii="Verdana" w:hAnsi="Verdana"/>
        </w:rPr>
        <w:t xml:space="preserve"> все</w:t>
      </w:r>
      <w:r>
        <w:rPr>
          <w:rFonts w:ascii="Verdana" w:hAnsi="Verdana"/>
        </w:rPr>
        <w:t xml:space="preserve"> изображения, находящиеся в галерее, используя слайд-шоу.</w:t>
      </w:r>
    </w:p>
    <w:p w14:paraId="09F1FA24" w14:textId="77777777" w:rsidR="00D81A29" w:rsidRDefault="00D81A29" w:rsidP="00D81A29">
      <w:pPr>
        <w:rPr>
          <w:rFonts w:ascii="Verdana" w:hAnsi="Verdana"/>
        </w:rPr>
      </w:pPr>
    </w:p>
    <w:p w14:paraId="2315E6F6" w14:textId="77777777" w:rsidR="00D81A29" w:rsidRPr="00D81A29" w:rsidRDefault="00D81A29" w:rsidP="00D81A29">
      <w:pPr>
        <w:rPr>
          <w:rFonts w:ascii="Verdana" w:hAnsi="Verdana" w:cs="Tahoma"/>
        </w:rPr>
      </w:pPr>
    </w:p>
    <w:p w14:paraId="1A4A2178" w14:textId="77777777" w:rsidR="006C0B56" w:rsidRDefault="00582A65" w:rsidP="00582A65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2.3 О создателях</w:t>
      </w:r>
    </w:p>
    <w:p w14:paraId="28F2B19E" w14:textId="77777777" w:rsidR="006C0B56" w:rsidRDefault="006C0B56">
      <w:pPr>
        <w:ind w:left="425"/>
        <w:jc w:val="both"/>
        <w:rPr>
          <w:rFonts w:ascii="Verdana" w:hAnsi="Verdana" w:cs="Tahoma"/>
        </w:rPr>
      </w:pPr>
    </w:p>
    <w:p w14:paraId="0194B6A5" w14:textId="77777777" w:rsidR="006C0B56" w:rsidRDefault="006C0B56">
      <w:pPr>
        <w:ind w:left="425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Данн</w:t>
      </w:r>
      <w:r w:rsidR="00117E24">
        <w:rPr>
          <w:rFonts w:ascii="Verdana" w:hAnsi="Verdana" w:cs="Tahoma"/>
        </w:rPr>
        <w:t>ая</w:t>
      </w:r>
      <w:r>
        <w:rPr>
          <w:rFonts w:ascii="Verdana" w:hAnsi="Verdana" w:cs="Tahoma"/>
        </w:rPr>
        <w:t xml:space="preserve"> </w:t>
      </w:r>
      <w:r w:rsidR="00117E24">
        <w:rPr>
          <w:rFonts w:ascii="Verdana" w:hAnsi="Verdana" w:cs="Tahoma"/>
        </w:rPr>
        <w:t>страница</w:t>
      </w:r>
      <w:r>
        <w:rPr>
          <w:rFonts w:ascii="Verdana" w:hAnsi="Verdana" w:cs="Tahoma"/>
        </w:rPr>
        <w:t xml:space="preserve"> содержит </w:t>
      </w:r>
      <w:r w:rsidR="00582A65">
        <w:rPr>
          <w:rFonts w:ascii="Verdana" w:hAnsi="Verdana" w:cs="Tahoma"/>
        </w:rPr>
        <w:t>небольшую текстовую информацию о создателях        данного портфолио</w:t>
      </w:r>
      <w:r w:rsidR="00F73391">
        <w:rPr>
          <w:rFonts w:ascii="Verdana" w:hAnsi="Verdana" w:cs="Tahoma"/>
        </w:rPr>
        <w:t>, которая будет находиться под фотографией каждого владельца портфолио.</w:t>
      </w:r>
    </w:p>
    <w:p w14:paraId="412F8CEA" w14:textId="77777777" w:rsidR="006C0B56" w:rsidRDefault="006C0B56" w:rsidP="00125C64">
      <w:pPr>
        <w:rPr>
          <w:rFonts w:ascii="Verdana" w:hAnsi="Verdana" w:cs="Tahoma"/>
          <w:b/>
          <w:bCs/>
        </w:rPr>
      </w:pPr>
    </w:p>
    <w:p w14:paraId="583DD6F5" w14:textId="77777777" w:rsidR="00F73391" w:rsidRDefault="00F73391" w:rsidP="00125C64">
      <w:pPr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bCs/>
        </w:rPr>
        <w:t xml:space="preserve">      </w:t>
      </w:r>
      <w:r w:rsidR="006559E9">
        <w:rPr>
          <w:rFonts w:ascii="Verdana" w:hAnsi="Verdana" w:cs="Tahoma"/>
          <w:b/>
          <w:bCs/>
          <w:noProof/>
        </w:rPr>
        <w:drawing>
          <wp:inline distT="0" distB="0" distL="0" distR="0" wp14:anchorId="6E6F8661" wp14:editId="47832289">
            <wp:extent cx="2042160" cy="1501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5429" w14:textId="77777777" w:rsidR="006C0B56" w:rsidRDefault="006C0B56">
      <w:pPr>
        <w:ind w:left="425"/>
        <w:rPr>
          <w:rFonts w:ascii="Verdana" w:hAnsi="Verdana" w:cs="Tahoma"/>
          <w:b/>
          <w:bCs/>
        </w:rPr>
      </w:pPr>
    </w:p>
    <w:p w14:paraId="71E59CF5" w14:textId="77777777" w:rsidR="006C0B56" w:rsidRDefault="006C0B56" w:rsidP="00F73391">
      <w:pPr>
        <w:rPr>
          <w:rFonts w:ascii="Verdana" w:hAnsi="Verdana" w:cs="Tahoma"/>
          <w:b/>
          <w:bCs/>
        </w:rPr>
      </w:pPr>
    </w:p>
    <w:p w14:paraId="10C34AB5" w14:textId="77777777" w:rsidR="006C0B56" w:rsidRDefault="006C0B56">
      <w:pPr>
        <w:ind w:left="425"/>
        <w:rPr>
          <w:rFonts w:ascii="Verdana" w:hAnsi="Verdana" w:cs="Tahoma"/>
        </w:rPr>
      </w:pPr>
    </w:p>
    <w:p w14:paraId="2F15C437" w14:textId="77777777" w:rsidR="006C0B56" w:rsidRDefault="006C0B56" w:rsidP="00F73391">
      <w:pPr>
        <w:rPr>
          <w:rFonts w:ascii="Verdana" w:hAnsi="Verdana" w:cs="Tahoma"/>
        </w:rPr>
      </w:pPr>
    </w:p>
    <w:sectPr w:rsidR="006C0B56" w:rsidSect="007719AC"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701" w:header="720" w:footer="102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FBBA" w14:textId="77777777" w:rsidR="009E2326" w:rsidRDefault="009E2326" w:rsidP="00D5027B">
      <w:r>
        <w:separator/>
      </w:r>
    </w:p>
  </w:endnote>
  <w:endnote w:type="continuationSeparator" w:id="0">
    <w:p w14:paraId="683D0B9D" w14:textId="77777777" w:rsidR="009E2326" w:rsidRDefault="009E2326" w:rsidP="00D5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8616" w14:textId="77777777" w:rsidR="006C0B56" w:rsidRDefault="006C0B56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67DB45D" w14:textId="77777777" w:rsidR="006C0B56" w:rsidRDefault="006C0B5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6609" w14:textId="77777777" w:rsidR="006C0B56" w:rsidRDefault="006C0B56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D2B51">
      <w:rPr>
        <w:rStyle w:val="aa"/>
        <w:noProof/>
      </w:rPr>
      <w:t>2</w:t>
    </w:r>
    <w:r>
      <w:rPr>
        <w:rStyle w:val="aa"/>
      </w:rPr>
      <w:fldChar w:fldCharType="end"/>
    </w:r>
  </w:p>
  <w:p w14:paraId="0F7C319A" w14:textId="77777777" w:rsidR="006C0B56" w:rsidRPr="00125C64" w:rsidRDefault="006C0B5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5636" w14:textId="77777777" w:rsidR="009E2326" w:rsidRDefault="009E2326" w:rsidP="00D5027B">
      <w:r>
        <w:separator/>
      </w:r>
    </w:p>
  </w:footnote>
  <w:footnote w:type="continuationSeparator" w:id="0">
    <w:p w14:paraId="169D237F" w14:textId="77777777" w:rsidR="009E2326" w:rsidRDefault="009E2326" w:rsidP="00D5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E34B" w14:textId="77777777" w:rsidR="00542C93" w:rsidRDefault="00542C93" w:rsidP="00542C93">
    <w:pPr>
      <w:pStyle w:val="a3"/>
    </w:pPr>
    <w:r>
      <w:t>КЭО 2 курс</w:t>
    </w:r>
  </w:p>
  <w:p w14:paraId="146977FC" w14:textId="77777777" w:rsidR="00542C93" w:rsidRDefault="00542C93" w:rsidP="00542C93">
    <w:pPr>
      <w:pStyle w:val="a3"/>
    </w:pPr>
    <w:proofErr w:type="spellStart"/>
    <w:r>
      <w:t>Крымина</w:t>
    </w:r>
    <w:proofErr w:type="spellEnd"/>
    <w:r>
      <w:t xml:space="preserve"> Я.Л.</w:t>
    </w:r>
  </w:p>
  <w:p w14:paraId="7B0816F2" w14:textId="2D2CB9D1" w:rsidR="00542C93" w:rsidRPr="00542C93" w:rsidRDefault="00542C93" w:rsidP="00542C93">
    <w:pPr>
      <w:pStyle w:val="a3"/>
    </w:pPr>
    <w:r>
      <w:t>Мошкова О.Д.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7B5"/>
    <w:multiLevelType w:val="hybridMultilevel"/>
    <w:tmpl w:val="7B70006C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8176187A">
      <w:start w:val="1"/>
      <w:numFmt w:val="decimal"/>
      <w:lvlText w:val="%3.)"/>
      <w:lvlJc w:val="left"/>
      <w:pPr>
        <w:ind w:left="233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67435F8"/>
    <w:multiLevelType w:val="multilevel"/>
    <w:tmpl w:val="3C0C17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D50996"/>
    <w:multiLevelType w:val="hybridMultilevel"/>
    <w:tmpl w:val="F1B66976"/>
    <w:lvl w:ilvl="0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0B1B1B"/>
    <w:multiLevelType w:val="hybridMultilevel"/>
    <w:tmpl w:val="3072D7FE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B6E8B"/>
    <w:multiLevelType w:val="multilevel"/>
    <w:tmpl w:val="EA380AC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1.%2."/>
      <w:lvlJc w:val="left"/>
      <w:pPr>
        <w:tabs>
          <w:tab w:val="num" w:pos="1505"/>
        </w:tabs>
        <w:ind w:left="1217" w:hanging="432"/>
      </w:p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649" w:hanging="504"/>
      </w:pPr>
    </w:lvl>
    <w:lvl w:ilvl="3">
      <w:start w:val="1"/>
      <w:numFmt w:val="decimal"/>
      <w:lvlText w:val="%1.%2.%3.%4."/>
      <w:lvlJc w:val="left"/>
      <w:pPr>
        <w:tabs>
          <w:tab w:val="num" w:pos="2585"/>
        </w:tabs>
        <w:ind w:left="2153" w:hanging="648"/>
      </w:p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2657" w:hanging="792"/>
      </w:pPr>
    </w:lvl>
    <w:lvl w:ilvl="5">
      <w:start w:val="1"/>
      <w:numFmt w:val="decimal"/>
      <w:lvlText w:val="%1.%2.%3.%4.%5.%6."/>
      <w:lvlJc w:val="left"/>
      <w:pPr>
        <w:tabs>
          <w:tab w:val="num" w:pos="3665"/>
        </w:tabs>
        <w:ind w:left="3161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85"/>
        </w:tabs>
        <w:ind w:left="3665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169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65"/>
        </w:tabs>
        <w:ind w:left="4745" w:hanging="1440"/>
      </w:pPr>
    </w:lvl>
  </w:abstractNum>
  <w:abstractNum w:abstractNumId="5" w15:restartNumberingAfterBreak="0">
    <w:nsid w:val="1CA115FB"/>
    <w:multiLevelType w:val="hybridMultilevel"/>
    <w:tmpl w:val="E3BC27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70602"/>
    <w:multiLevelType w:val="hybridMultilevel"/>
    <w:tmpl w:val="5CB06426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4F611F"/>
    <w:multiLevelType w:val="hybridMultilevel"/>
    <w:tmpl w:val="650E2BC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795E"/>
    <w:multiLevelType w:val="hybridMultilevel"/>
    <w:tmpl w:val="ADE82C0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1E9"/>
    <w:multiLevelType w:val="hybridMultilevel"/>
    <w:tmpl w:val="9608199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65F25"/>
    <w:multiLevelType w:val="hybridMultilevel"/>
    <w:tmpl w:val="CA0A792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B35E6"/>
    <w:multiLevelType w:val="hybridMultilevel"/>
    <w:tmpl w:val="FB1AA7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10F"/>
    <w:multiLevelType w:val="hybridMultilevel"/>
    <w:tmpl w:val="E0603E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72110"/>
    <w:multiLevelType w:val="hybridMultilevel"/>
    <w:tmpl w:val="23A6E4A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C726D9E"/>
    <w:multiLevelType w:val="hybridMultilevel"/>
    <w:tmpl w:val="374602B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C6BBC"/>
    <w:multiLevelType w:val="hybridMultilevel"/>
    <w:tmpl w:val="B9FA1E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308B"/>
    <w:multiLevelType w:val="hybridMultilevel"/>
    <w:tmpl w:val="1C483512"/>
    <w:lvl w:ilvl="0" w:tplc="04190003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D7D4CB7"/>
    <w:multiLevelType w:val="multilevel"/>
    <w:tmpl w:val="A74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B9204E"/>
    <w:multiLevelType w:val="hybridMultilevel"/>
    <w:tmpl w:val="1FB23B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56C"/>
    <w:multiLevelType w:val="hybridMultilevel"/>
    <w:tmpl w:val="0DAAB8D2"/>
    <w:lvl w:ilvl="0" w:tplc="D2080A5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4"/>
  </w:num>
  <w:num w:numId="5">
    <w:abstractNumId w:val="19"/>
  </w:num>
  <w:num w:numId="6">
    <w:abstractNumId w:val="7"/>
  </w:num>
  <w:num w:numId="7">
    <w:abstractNumId w:val="14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15"/>
  </w:num>
  <w:num w:numId="16">
    <w:abstractNumId w:val="12"/>
  </w:num>
  <w:num w:numId="17">
    <w:abstractNumId w:val="18"/>
  </w:num>
  <w:num w:numId="18">
    <w:abstractNumId w:val="10"/>
  </w:num>
  <w:num w:numId="19">
    <w:abstractNumId w:val="9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8FB"/>
    <w:rsid w:val="00023529"/>
    <w:rsid w:val="000E437B"/>
    <w:rsid w:val="00117E24"/>
    <w:rsid w:val="00123B9E"/>
    <w:rsid w:val="00125C64"/>
    <w:rsid w:val="0020077A"/>
    <w:rsid w:val="00412C49"/>
    <w:rsid w:val="004977C5"/>
    <w:rsid w:val="00542C93"/>
    <w:rsid w:val="00582A65"/>
    <w:rsid w:val="005E49CF"/>
    <w:rsid w:val="006559E9"/>
    <w:rsid w:val="006C0B56"/>
    <w:rsid w:val="00714F3C"/>
    <w:rsid w:val="00770F20"/>
    <w:rsid w:val="007719AC"/>
    <w:rsid w:val="007D2B51"/>
    <w:rsid w:val="008C38FB"/>
    <w:rsid w:val="008D73AA"/>
    <w:rsid w:val="009E2326"/>
    <w:rsid w:val="00BB7888"/>
    <w:rsid w:val="00C10995"/>
    <w:rsid w:val="00CA41B0"/>
    <w:rsid w:val="00D5027B"/>
    <w:rsid w:val="00D752AD"/>
    <w:rsid w:val="00D81A29"/>
    <w:rsid w:val="00E34DD2"/>
    <w:rsid w:val="00E83B2E"/>
    <w:rsid w:val="00EC3B00"/>
    <w:rsid w:val="00EC6FE6"/>
    <w:rsid w:val="00ED01A1"/>
    <w:rsid w:val="00F73391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69952D"/>
  <w15:docId w15:val="{E4ADCDD3-18CE-41D9-9B82-EDE796EB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outlineLvl w:val="0"/>
    </w:pPr>
    <w:rPr>
      <w:rFonts w:ascii="Verdana" w:hAnsi="Verdana"/>
      <w:b/>
      <w:smallCaps/>
      <w:sz w:val="28"/>
      <w:szCs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Verdana" w:hAnsi="Verdana" w:cs="Tahoma"/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Tahoma"/>
      <w:b/>
      <w:bCs/>
      <w:sz w:val="24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rFonts w:ascii="Verdana" w:hAnsi="Verdana" w:cs="Tahoma"/>
      <w:b/>
      <w:bCs/>
      <w:iCs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i/>
      <w:iCs/>
    </w:rPr>
  </w:style>
  <w:style w:type="paragraph" w:styleId="6">
    <w:name w:val="heading 6"/>
    <w:basedOn w:val="a"/>
    <w:next w:val="a"/>
    <w:qFormat/>
    <w:pPr>
      <w:keepNext/>
      <w:ind w:left="425"/>
      <w:outlineLvl w:val="5"/>
    </w:pPr>
    <w:rPr>
      <w:rFonts w:ascii="Verdana" w:hAnsi="Verdan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ody Text Indent"/>
    <w:basedOn w:val="a"/>
    <w:pPr>
      <w:ind w:left="426"/>
    </w:pPr>
    <w:rPr>
      <w:rFonts w:ascii="Verdana" w:hAnsi="Verdana" w:cs="Tahoma"/>
      <w:iCs/>
    </w:rPr>
  </w:style>
  <w:style w:type="paragraph" w:styleId="a8">
    <w:name w:val="Body Text"/>
    <w:basedOn w:val="a"/>
    <w:pPr>
      <w:spacing w:after="120"/>
    </w:pPr>
  </w:style>
  <w:style w:type="paragraph" w:styleId="a9">
    <w:name w:val="caption"/>
    <w:basedOn w:val="a"/>
    <w:next w:val="a"/>
    <w:qFormat/>
    <w:pPr>
      <w:spacing w:before="120" w:after="120"/>
    </w:pPr>
    <w:rPr>
      <w:b/>
      <w:bCs/>
    </w:rPr>
  </w:style>
  <w:style w:type="paragraph" w:customStyle="1" w:styleId="Web">
    <w:name w:val="Обычный (Web)"/>
    <w:basedOn w:val="a"/>
  </w:style>
  <w:style w:type="character" w:styleId="aa">
    <w:name w:val="page number"/>
    <w:basedOn w:val="a0"/>
  </w:style>
  <w:style w:type="paragraph" w:styleId="20">
    <w:name w:val="Body Text Indent 2"/>
    <w:basedOn w:val="a"/>
    <w:pPr>
      <w:ind w:left="425"/>
      <w:jc w:val="both"/>
    </w:pPr>
    <w:rPr>
      <w:rFonts w:ascii="Verdana" w:hAnsi="Verdana" w:cs="Tahoma"/>
    </w:rPr>
  </w:style>
  <w:style w:type="paragraph" w:styleId="30">
    <w:name w:val="Body Text Indent 3"/>
    <w:basedOn w:val="a"/>
    <w:pPr>
      <w:ind w:left="720"/>
      <w:jc w:val="both"/>
    </w:pPr>
    <w:rPr>
      <w:rFonts w:ascii="Verdana" w:hAnsi="Verdana" w:cs="Tahoma"/>
    </w:rPr>
  </w:style>
  <w:style w:type="paragraph" w:styleId="ab">
    <w:name w:val="Balloon Text"/>
    <w:basedOn w:val="a"/>
    <w:link w:val="ac"/>
    <w:uiPriority w:val="99"/>
    <w:semiHidden/>
    <w:unhideWhenUsed/>
    <w:rsid w:val="005E49C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E49CF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E49CF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sid w:val="0054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lad\Application%20Data\Microsoft\&#1064;&#1072;&#1073;&#1083;&#1086;&#1085;&#1099;\RAMAX%20International\&#1057;&#1090;&#1072;&#1085;&#1076;&#1072;&#1088;&#1090;&#1085;&#1099;&#1081;%20&#1073;&#1083;&#1072;&#1085;&#1082;%20(&#1055;&#1052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Стандартный бланк (ПМ).dot</Template>
  <TotalTime>0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Сайт компании "ПОЧТОВЫЙ ТОРГОВЫЙ ДОМ"</vt:lpstr>
      <vt:lpstr>Сайт компании "ПОЧТОВЫЙ ТОРГОВЫЙ ДОМ"</vt:lpstr>
    </vt:vector>
  </TitlesOfParts>
  <Company>RAMAX International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компании "ПОЧТОВЫЙ ТОРГОВЫЙ ДОМ"</dc:title>
  <dc:subject>Техническое предложение</dc:subject>
  <dc:creator>Vladimir Mozhaev</dc:creator>
  <cp:lastModifiedBy>Ivan Filatov</cp:lastModifiedBy>
  <cp:revision>3</cp:revision>
  <cp:lastPrinted>2003-09-24T09:23:00Z</cp:lastPrinted>
  <dcterms:created xsi:type="dcterms:W3CDTF">2021-12-26T08:37:00Z</dcterms:created>
  <dcterms:modified xsi:type="dcterms:W3CDTF">2021-12-26T11:12:00Z</dcterms:modified>
</cp:coreProperties>
</file>